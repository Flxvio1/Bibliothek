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31FC4E" w14:textId="77777777" w:rsidR="00E456C5" w:rsidRDefault="00E456C5" w:rsidP="00E456C5">
      <w:pPr>
        <w:suppressAutoHyphens w:val="0"/>
        <w:jc w:val="center"/>
        <w:rPr>
          <w:sz w:val="28"/>
          <w:szCs w:val="28"/>
          <w:lang w:val="de-CH" w:eastAsia="de-CH"/>
        </w:rPr>
      </w:pPr>
    </w:p>
    <w:p w14:paraId="72532183" w14:textId="77777777" w:rsidR="00E456C5" w:rsidRDefault="00E456C5" w:rsidP="00E456C5">
      <w:pPr>
        <w:suppressAutoHyphens w:val="0"/>
        <w:jc w:val="center"/>
        <w:rPr>
          <w:sz w:val="28"/>
          <w:szCs w:val="28"/>
          <w:lang w:val="de-CH" w:eastAsia="de-CH"/>
        </w:rPr>
      </w:pPr>
    </w:p>
    <w:p w14:paraId="0BA270B5" w14:textId="77777777" w:rsidR="00E456C5" w:rsidRDefault="00E456C5" w:rsidP="00E456C5">
      <w:pPr>
        <w:suppressAutoHyphens w:val="0"/>
        <w:jc w:val="center"/>
        <w:rPr>
          <w:sz w:val="28"/>
          <w:szCs w:val="28"/>
          <w:lang w:val="de-CH" w:eastAsia="de-CH"/>
        </w:rPr>
      </w:pPr>
    </w:p>
    <w:p w14:paraId="00334A75" w14:textId="77777777" w:rsidR="00E456C5" w:rsidRDefault="00E456C5" w:rsidP="00E456C5">
      <w:pPr>
        <w:suppressAutoHyphens w:val="0"/>
        <w:jc w:val="center"/>
        <w:rPr>
          <w:sz w:val="28"/>
          <w:szCs w:val="28"/>
          <w:lang w:val="de-CH" w:eastAsia="de-CH"/>
        </w:rPr>
      </w:pPr>
    </w:p>
    <w:p w14:paraId="2B759347" w14:textId="77777777" w:rsidR="007A0534" w:rsidRDefault="007A0534" w:rsidP="007A0534">
      <w:pPr>
        <w:suppressAutoHyphens w:val="0"/>
        <w:jc w:val="center"/>
        <w:rPr>
          <w:sz w:val="28"/>
          <w:szCs w:val="28"/>
          <w:lang w:val="de-CH" w:eastAsia="de-CH"/>
        </w:rPr>
      </w:pPr>
    </w:p>
    <w:p w14:paraId="041C65B0" w14:textId="77777777" w:rsidR="00B82FE7" w:rsidRDefault="00B82FE7" w:rsidP="007A0534">
      <w:pPr>
        <w:suppressAutoHyphens w:val="0"/>
        <w:jc w:val="center"/>
        <w:rPr>
          <w:sz w:val="28"/>
          <w:szCs w:val="28"/>
          <w:lang w:val="de-CH" w:eastAsia="de-CH"/>
        </w:rPr>
      </w:pPr>
    </w:p>
    <w:p w14:paraId="53AEC924" w14:textId="77777777" w:rsidR="00B82FE7" w:rsidRDefault="00B82FE7" w:rsidP="007A0534">
      <w:pPr>
        <w:suppressAutoHyphens w:val="0"/>
        <w:jc w:val="center"/>
        <w:rPr>
          <w:sz w:val="28"/>
          <w:szCs w:val="28"/>
          <w:lang w:val="de-CH" w:eastAsia="de-CH"/>
        </w:rPr>
      </w:pPr>
    </w:p>
    <w:p w14:paraId="5CD61255" w14:textId="77777777" w:rsidR="00B82FE7" w:rsidRPr="00EF126B" w:rsidRDefault="00B82FE7" w:rsidP="007A0534">
      <w:pPr>
        <w:suppressAutoHyphens w:val="0"/>
        <w:jc w:val="center"/>
        <w:rPr>
          <w:sz w:val="28"/>
          <w:szCs w:val="28"/>
          <w:lang w:val="de-CH" w:eastAsia="de-CH"/>
        </w:rPr>
      </w:pPr>
    </w:p>
    <w:p w14:paraId="208B5CAF" w14:textId="77777777" w:rsidR="00BB295D" w:rsidRPr="00EF126B" w:rsidRDefault="00BB295D" w:rsidP="007A0534">
      <w:pPr>
        <w:suppressAutoHyphens w:val="0"/>
        <w:jc w:val="center"/>
        <w:rPr>
          <w:sz w:val="28"/>
          <w:szCs w:val="28"/>
          <w:lang w:val="de-CH" w:eastAsia="de-CH"/>
        </w:rPr>
      </w:pPr>
    </w:p>
    <w:p w14:paraId="4CA91607" w14:textId="77777777" w:rsidR="00E95C80" w:rsidRPr="00D75B36" w:rsidRDefault="007A0534" w:rsidP="007A0534">
      <w:pPr>
        <w:suppressAutoHyphens w:val="0"/>
        <w:jc w:val="center"/>
        <w:rPr>
          <w:b/>
          <w:bCs/>
          <w:sz w:val="96"/>
          <w:szCs w:val="96"/>
          <w:lang w:val="de-CH" w:eastAsia="de-CH"/>
        </w:rPr>
      </w:pPr>
      <w:r w:rsidRPr="00D75B36">
        <w:rPr>
          <w:b/>
          <w:bCs/>
          <w:sz w:val="96"/>
          <w:szCs w:val="96"/>
          <w:lang w:val="de-CH" w:eastAsia="de-CH"/>
        </w:rPr>
        <w:t>M</w:t>
      </w:r>
      <w:r w:rsidR="00816EFF">
        <w:rPr>
          <w:b/>
          <w:bCs/>
          <w:sz w:val="96"/>
          <w:szCs w:val="96"/>
          <w:lang w:val="de-CH" w:eastAsia="de-CH"/>
        </w:rPr>
        <w:t>326</w:t>
      </w:r>
      <w:r w:rsidRPr="00D75B36">
        <w:rPr>
          <w:b/>
          <w:bCs/>
          <w:sz w:val="96"/>
          <w:szCs w:val="96"/>
          <w:lang w:val="de-CH" w:eastAsia="de-CH"/>
        </w:rPr>
        <w:t xml:space="preserve"> </w:t>
      </w:r>
    </w:p>
    <w:p w14:paraId="0DBED9BF" w14:textId="77777777" w:rsidR="00B82FE7" w:rsidRDefault="00B82FE7" w:rsidP="007A0534">
      <w:pPr>
        <w:suppressAutoHyphens w:val="0"/>
        <w:jc w:val="center"/>
        <w:rPr>
          <w:sz w:val="56"/>
          <w:szCs w:val="56"/>
          <w:lang w:val="de-CH" w:eastAsia="de-CH"/>
        </w:rPr>
      </w:pPr>
    </w:p>
    <w:p w14:paraId="6DB427A3" w14:textId="77777777" w:rsidR="00816EFF" w:rsidRPr="00D75B36" w:rsidRDefault="00816EFF" w:rsidP="007A0534">
      <w:pPr>
        <w:suppressAutoHyphens w:val="0"/>
        <w:jc w:val="center"/>
        <w:rPr>
          <w:sz w:val="56"/>
          <w:szCs w:val="56"/>
          <w:lang w:val="de-CH" w:eastAsia="de-CH"/>
        </w:rPr>
      </w:pPr>
      <w:r w:rsidRPr="00816EFF">
        <w:rPr>
          <w:sz w:val="56"/>
          <w:szCs w:val="56"/>
          <w:lang w:val="de-CH" w:eastAsia="de-CH"/>
        </w:rPr>
        <w:t>Objektorientiert entwerfen und implementieren</w:t>
      </w:r>
    </w:p>
    <w:p w14:paraId="33617B59" w14:textId="77777777" w:rsidR="00B82FE7" w:rsidRPr="00DE61C3" w:rsidRDefault="00B82FE7" w:rsidP="007A0534">
      <w:pPr>
        <w:suppressAutoHyphens w:val="0"/>
        <w:jc w:val="center"/>
        <w:rPr>
          <w:sz w:val="32"/>
          <w:szCs w:val="32"/>
          <w:lang w:val="de-CH" w:eastAsia="de-CH"/>
        </w:rPr>
      </w:pPr>
    </w:p>
    <w:p w14:paraId="3DC5C4CC" w14:textId="77777777" w:rsidR="00B82FE7" w:rsidRPr="00DE61C3" w:rsidRDefault="00B82FE7" w:rsidP="007A0534">
      <w:pPr>
        <w:suppressAutoHyphens w:val="0"/>
        <w:jc w:val="center"/>
        <w:rPr>
          <w:sz w:val="32"/>
          <w:szCs w:val="32"/>
          <w:lang w:val="de-CH" w:eastAsia="de-CH"/>
        </w:rPr>
      </w:pPr>
    </w:p>
    <w:p w14:paraId="671B9A2D" w14:textId="002008D1" w:rsidR="00B82FE7" w:rsidRDefault="00816EFF" w:rsidP="007A0534">
      <w:pPr>
        <w:suppressAutoHyphens w:val="0"/>
        <w:jc w:val="center"/>
        <w:rPr>
          <w:sz w:val="44"/>
          <w:szCs w:val="44"/>
          <w:lang w:val="de-CH" w:eastAsia="de-CH"/>
        </w:rPr>
      </w:pPr>
      <w:r>
        <w:rPr>
          <w:sz w:val="44"/>
          <w:szCs w:val="44"/>
          <w:lang w:val="de-CH" w:eastAsia="de-CH"/>
        </w:rPr>
        <w:t>Flavio Schaffer, Marius Burk</w:t>
      </w:r>
      <w:r w:rsidR="00A74EBC">
        <w:rPr>
          <w:sz w:val="44"/>
          <w:szCs w:val="44"/>
          <w:lang w:val="de-CH" w:eastAsia="de-CH"/>
        </w:rPr>
        <w:t xml:space="preserve">, </w:t>
      </w:r>
      <w:r w:rsidR="00A74EBC" w:rsidRPr="00D75B36">
        <w:rPr>
          <w:sz w:val="44"/>
          <w:szCs w:val="44"/>
          <w:lang w:val="de-CH" w:eastAsia="de-CH"/>
        </w:rPr>
        <w:t>Yannick</w:t>
      </w:r>
      <w:r w:rsidR="00A74EBC">
        <w:rPr>
          <w:sz w:val="44"/>
          <w:szCs w:val="44"/>
          <w:lang w:val="de-CH" w:eastAsia="de-CH"/>
        </w:rPr>
        <w:t xml:space="preserve"> </w:t>
      </w:r>
      <w:proofErr w:type="spellStart"/>
      <w:r w:rsidR="00A74EBC">
        <w:rPr>
          <w:sz w:val="44"/>
          <w:szCs w:val="44"/>
          <w:lang w:val="de-CH" w:eastAsia="de-CH"/>
        </w:rPr>
        <w:t>Folda</w:t>
      </w:r>
      <w:proofErr w:type="spellEnd"/>
    </w:p>
    <w:p w14:paraId="28F6A8E9" w14:textId="77777777" w:rsidR="0055690E" w:rsidRDefault="0055690E" w:rsidP="007A0534">
      <w:pPr>
        <w:suppressAutoHyphens w:val="0"/>
        <w:jc w:val="center"/>
        <w:rPr>
          <w:sz w:val="44"/>
          <w:szCs w:val="44"/>
          <w:lang w:val="de-CH" w:eastAsia="de-CH"/>
        </w:rPr>
      </w:pPr>
    </w:p>
    <w:p w14:paraId="19BAB017" w14:textId="77777777" w:rsidR="0055690E" w:rsidRDefault="0055690E" w:rsidP="007A0534">
      <w:pPr>
        <w:suppressAutoHyphens w:val="0"/>
        <w:jc w:val="center"/>
        <w:rPr>
          <w:sz w:val="44"/>
          <w:szCs w:val="44"/>
          <w:lang w:val="de-CH" w:eastAsia="de-CH"/>
        </w:rPr>
      </w:pPr>
    </w:p>
    <w:p w14:paraId="2A0213BC" w14:textId="77777777" w:rsidR="0055690E" w:rsidRDefault="0055690E" w:rsidP="007A0534">
      <w:pPr>
        <w:suppressAutoHyphens w:val="0"/>
        <w:jc w:val="center"/>
        <w:rPr>
          <w:sz w:val="44"/>
          <w:szCs w:val="44"/>
          <w:lang w:val="de-CH" w:eastAsia="de-CH"/>
        </w:rPr>
      </w:pPr>
    </w:p>
    <w:p w14:paraId="2CBBE1AC" w14:textId="77777777" w:rsidR="0055690E" w:rsidRPr="00D75B36" w:rsidRDefault="0055690E" w:rsidP="007A0534">
      <w:pPr>
        <w:suppressAutoHyphens w:val="0"/>
        <w:jc w:val="center"/>
        <w:rPr>
          <w:sz w:val="44"/>
          <w:szCs w:val="44"/>
          <w:lang w:val="de-CH" w:eastAsia="de-CH"/>
        </w:rPr>
      </w:pPr>
    </w:p>
    <w:p w14:paraId="3ECD5D2D" w14:textId="77777777" w:rsidR="003F48D6" w:rsidRDefault="003F48D6" w:rsidP="00586882">
      <w:pPr>
        <w:suppressAutoHyphens w:val="0"/>
        <w:rPr>
          <w:sz w:val="32"/>
          <w:szCs w:val="32"/>
          <w:lang w:val="de-CH" w:eastAsia="de-CH"/>
        </w:rPr>
      </w:pPr>
    </w:p>
    <w:p w14:paraId="1A15CDE4" w14:textId="42123DEA" w:rsidR="00BB295D" w:rsidRPr="00EF126B" w:rsidRDefault="00816EFF" w:rsidP="00E456C5">
      <w:pPr>
        <w:suppressAutoHyphens w:val="0"/>
        <w:jc w:val="center"/>
        <w:rPr>
          <w:sz w:val="28"/>
          <w:szCs w:val="28"/>
          <w:lang w:val="de-CH" w:eastAsia="de-CH"/>
        </w:rPr>
      </w:pPr>
      <w:r>
        <w:rPr>
          <w:sz w:val="44"/>
          <w:szCs w:val="44"/>
          <w:lang w:val="de-CH" w:eastAsia="de-CH"/>
        </w:rPr>
        <w:t>02</w:t>
      </w:r>
      <w:r w:rsidR="0055690E" w:rsidRPr="0055690E">
        <w:rPr>
          <w:sz w:val="44"/>
          <w:szCs w:val="44"/>
          <w:lang w:val="de-CH" w:eastAsia="de-CH"/>
        </w:rPr>
        <w:t>.0</w:t>
      </w:r>
      <w:r>
        <w:rPr>
          <w:sz w:val="44"/>
          <w:szCs w:val="44"/>
          <w:lang w:val="de-CH" w:eastAsia="de-CH"/>
        </w:rPr>
        <w:t>6</w:t>
      </w:r>
      <w:r w:rsidR="0055690E" w:rsidRPr="0055690E">
        <w:rPr>
          <w:sz w:val="44"/>
          <w:szCs w:val="44"/>
          <w:lang w:val="de-CH" w:eastAsia="de-CH"/>
        </w:rPr>
        <w:t>.2022</w:t>
      </w:r>
      <w:r w:rsidR="00BB295D" w:rsidRPr="00EF126B">
        <w:rPr>
          <w:sz w:val="28"/>
          <w:szCs w:val="28"/>
          <w:lang w:val="de-CH" w:eastAsia="de-CH"/>
        </w:rPr>
        <w:br w:type="page"/>
      </w:r>
    </w:p>
    <w:sdt>
      <w:sdtPr>
        <w:rPr>
          <w:rFonts w:ascii="Arial" w:hAnsi="Arial" w:cs="Arial"/>
          <w:b w:val="0"/>
          <w:bCs w:val="0"/>
          <w:color w:val="auto"/>
          <w:sz w:val="24"/>
          <w:szCs w:val="20"/>
          <w:lang w:val="de-DE" w:eastAsia="zh-CN"/>
        </w:rPr>
        <w:id w:val="433024461"/>
        <w:docPartObj>
          <w:docPartGallery w:val="Table of Contents"/>
          <w:docPartUnique/>
        </w:docPartObj>
      </w:sdtPr>
      <w:sdtEndPr/>
      <w:sdtContent>
        <w:p w14:paraId="518868FC" w14:textId="77777777" w:rsidR="00EF126B" w:rsidRPr="00EF126B" w:rsidRDefault="00EF126B">
          <w:pPr>
            <w:pStyle w:val="Inhaltsverzeichnisberschrift"/>
            <w:rPr>
              <w:rFonts w:ascii="Arial" w:hAnsi="Arial" w:cs="Arial"/>
              <w:color w:val="000000" w:themeColor="text1"/>
            </w:rPr>
          </w:pPr>
          <w:r w:rsidRPr="00EF126B">
            <w:rPr>
              <w:rFonts w:ascii="Arial" w:hAnsi="Arial" w:cs="Arial"/>
              <w:color w:val="000000" w:themeColor="text1"/>
              <w:lang w:val="de-DE"/>
            </w:rPr>
            <w:t>Inhalt</w:t>
          </w:r>
        </w:p>
        <w:p w14:paraId="61F376F8" w14:textId="52625370" w:rsidR="00C125B5" w:rsidRDefault="00EF126B">
          <w:pPr>
            <w:pStyle w:val="Verzeichnis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r w:rsidRPr="00EF126B">
            <w:fldChar w:fldCharType="begin"/>
          </w:r>
          <w:r w:rsidRPr="00EF126B">
            <w:instrText xml:space="preserve"> TOC \o "1-3" \h \z \u </w:instrText>
          </w:r>
          <w:r w:rsidRPr="00EF126B">
            <w:fldChar w:fldCharType="separate"/>
          </w:r>
          <w:hyperlink w:anchor="_Toc105759681" w:history="1">
            <w:r w:rsidR="00C125B5" w:rsidRPr="006C7769">
              <w:rPr>
                <w:rStyle w:val="Hyperlink"/>
                <w:noProof/>
                <w:lang w:val="de-CH" w:eastAsia="de-CH"/>
              </w:rPr>
              <w:t>1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Einleitung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_Toc105759681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2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5427E022" w14:textId="30735446" w:rsidR="00C125B5" w:rsidRDefault="009836E9">
          <w:pPr>
            <w:pStyle w:val="Verzeichnis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82" w:history="1">
            <w:r w:rsidR="00C125B5" w:rsidRPr="006C7769">
              <w:rPr>
                <w:rStyle w:val="Hyperlink"/>
                <w:noProof/>
                <w:lang w:val="de-CH" w:eastAsia="de-CH"/>
              </w:rPr>
              <w:t>2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Anforderungen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_Toc105759682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2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18CE629A" w14:textId="075ADFF1" w:rsidR="00C125B5" w:rsidRDefault="009836E9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83" w:history="1">
            <w:r w:rsidR="00C125B5" w:rsidRPr="006C7769">
              <w:rPr>
                <w:rStyle w:val="Hyperlink"/>
                <w:noProof/>
                <w:lang w:val="de-CH" w:eastAsia="de-CH"/>
              </w:rPr>
              <w:t>2.1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Anforderungen: Funktionalität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_Toc105759683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2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40A97727" w14:textId="06B30D0B" w:rsidR="00C125B5" w:rsidRDefault="009836E9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84" w:history="1">
            <w:r w:rsidR="00C125B5" w:rsidRPr="006C7769">
              <w:rPr>
                <w:rStyle w:val="Hyperlink"/>
                <w:noProof/>
                <w:lang w:val="de-CH" w:eastAsia="de-CH"/>
              </w:rPr>
              <w:t>2.2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Anforderungen: Datenmodell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_Toc105759684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2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404CD867" w14:textId="0845E2A2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85" w:history="1">
            <w:r w:rsidR="00C125B5" w:rsidRPr="006C7769">
              <w:rPr>
                <w:rStyle w:val="Hyperlink"/>
                <w:noProof/>
              </w:rPr>
              <w:t>2.2.1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</w:rPr>
              <w:t>Katalog: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_Toc105759685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2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5F16BAF6" w14:textId="59D80D1D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86" w:history="1">
            <w:r w:rsidR="00C125B5" w:rsidRPr="006C7769">
              <w:rPr>
                <w:rStyle w:val="Hyperlink"/>
                <w:noProof/>
              </w:rPr>
              <w:t>2.2.2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</w:rPr>
              <w:t>Kundenverwaltung: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_Toc105759686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2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060F5D84" w14:textId="309FB6AF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87" w:history="1">
            <w:r w:rsidR="00C125B5" w:rsidRPr="006C7769">
              <w:rPr>
                <w:rStyle w:val="Hyperlink"/>
                <w:noProof/>
              </w:rPr>
              <w:t>2.2.3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</w:rPr>
              <w:t>Ausleihe: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_Toc105759687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2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168344E2" w14:textId="640EEA7A" w:rsidR="00C125B5" w:rsidRDefault="009836E9">
          <w:pPr>
            <w:pStyle w:val="Verzeichnis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88" w:history="1">
            <w:r w:rsidR="00C125B5" w:rsidRPr="006C7769">
              <w:rPr>
                <w:rStyle w:val="Hyperlink"/>
                <w:noProof/>
                <w:lang w:val="de-CH" w:eastAsia="de-CH"/>
              </w:rPr>
              <w:t>3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Teil 1: OOA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_Toc105759688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3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44F640DB" w14:textId="0ABB9B16" w:rsidR="00C125B5" w:rsidRDefault="009836E9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89" w:history="1">
            <w:r w:rsidR="00C125B5" w:rsidRPr="006C7769">
              <w:rPr>
                <w:rStyle w:val="Hyperlink"/>
                <w:noProof/>
                <w:lang w:val="de-CH" w:eastAsia="de-CH"/>
              </w:rPr>
              <w:t>3.1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Überlegungen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_Toc105759689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3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3622F896" w14:textId="47831816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0" w:history="1">
            <w:r w:rsidR="00C125B5" w:rsidRPr="006C7769">
              <w:rPr>
                <w:rStyle w:val="Hyperlink"/>
                <w:noProof/>
                <w:lang w:val="de-CH" w:eastAsia="de-CH"/>
              </w:rPr>
              <w:t>3.1.1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Architektur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_Toc105759690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3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76A762F6" w14:textId="74B73601" w:rsidR="00C125B5" w:rsidRDefault="009836E9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1" w:history="1">
            <w:r w:rsidR="00C125B5" w:rsidRPr="006C7769">
              <w:rPr>
                <w:rStyle w:val="Hyperlink"/>
                <w:noProof/>
                <w:lang w:val="de-CH" w:eastAsia="de-CH"/>
              </w:rPr>
              <w:t>3.2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Überlegungen Use Case-Diagramm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_Toc105759691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4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0E8C7AB8" w14:textId="6E2E9BAB" w:rsidR="00C125B5" w:rsidRDefault="009836E9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2" w:history="1">
            <w:r w:rsidR="00C125B5" w:rsidRPr="006C7769">
              <w:rPr>
                <w:rStyle w:val="Hyperlink"/>
                <w:noProof/>
                <w:lang w:val="de-CH" w:eastAsia="de-CH"/>
              </w:rPr>
              <w:t>3.3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Domain Modell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_Toc105759692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5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3E4CA85B" w14:textId="0866C379" w:rsidR="00C125B5" w:rsidRDefault="009836E9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3" w:history="1">
            <w:r w:rsidR="00C125B5" w:rsidRPr="006C7769">
              <w:rPr>
                <w:rStyle w:val="Hyperlink"/>
                <w:noProof/>
                <w:lang w:val="de-CH" w:eastAsia="de-CH"/>
              </w:rPr>
              <w:t>3.4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ERM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_Toc105759693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6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1DE377CA" w14:textId="73CAE890" w:rsidR="00C125B5" w:rsidRDefault="009836E9">
          <w:pPr>
            <w:pStyle w:val="Verzeichnis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4" w:history="1">
            <w:r w:rsidR="00C125B5" w:rsidRPr="006C7769">
              <w:rPr>
                <w:rStyle w:val="Hyperlink"/>
                <w:noProof/>
                <w:lang w:val="de-CH" w:eastAsia="de-CH"/>
              </w:rPr>
              <w:t>4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Teil 2: OOD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_Toc105759694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6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3A7733DC" w14:textId="7BEA1382" w:rsidR="00C125B5" w:rsidRDefault="009836E9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5" w:history="1">
            <w:r w:rsidR="00C125B5" w:rsidRPr="006C7769">
              <w:rPr>
                <w:rStyle w:val="Hyperlink"/>
                <w:noProof/>
                <w:lang w:val="de-CH" w:eastAsia="de-CH"/>
              </w:rPr>
              <w:t>4.1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Designpatterns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_Toc105759695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6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0A0D5099" w14:textId="7416748D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6" w:history="1">
            <w:r w:rsidR="00C125B5" w:rsidRPr="006C7769">
              <w:rPr>
                <w:rStyle w:val="Hyperlink"/>
                <w:noProof/>
                <w:lang w:val="de-CH" w:eastAsia="de-CH"/>
              </w:rPr>
              <w:t>4.1.1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Fassadenpattern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_Toc105759696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7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3BD9B09C" w14:textId="38CF7401" w:rsidR="00C125B5" w:rsidRDefault="009836E9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7" w:history="1">
            <w:r w:rsidR="00C125B5" w:rsidRPr="006C7769">
              <w:rPr>
                <w:rStyle w:val="Hyperlink"/>
                <w:noProof/>
                <w:lang w:val="de-CH" w:eastAsia="de-CH"/>
              </w:rPr>
              <w:t>4.2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Klassendiagramm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_Toc105759697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7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29591EE6" w14:textId="684915EE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8" w:history="1">
            <w:r w:rsidR="00C125B5" w:rsidRPr="006C7769">
              <w:rPr>
                <w:rStyle w:val="Hyperlink"/>
                <w:noProof/>
                <w:lang w:val="de-CH" w:eastAsia="de-CH"/>
              </w:rPr>
              <w:t>4.2.1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Gemeinsame Klassen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_Toc105759698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8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5B03294E" w14:textId="2C6ED240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699" w:history="1">
            <w:r w:rsidR="00C125B5" w:rsidRPr="006C7769">
              <w:rPr>
                <w:rStyle w:val="Hyperlink"/>
                <w:noProof/>
                <w:lang w:val="de-CH" w:eastAsia="de-CH"/>
              </w:rPr>
              <w:t>4.2.2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UI-Schicht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_Toc105759699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8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235487AE" w14:textId="190957F7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700" w:history="1">
            <w:r w:rsidR="00C125B5" w:rsidRPr="006C7769">
              <w:rPr>
                <w:rStyle w:val="Hyperlink"/>
                <w:noProof/>
                <w:lang w:val="de-CH" w:eastAsia="de-CH"/>
              </w:rPr>
              <w:t>4.2.3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Anwendungsschicht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_Toc105759700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9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7CE5D8BA" w14:textId="33C3E41B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701" w:history="1">
            <w:r w:rsidR="00C125B5" w:rsidRPr="006C7769">
              <w:rPr>
                <w:rStyle w:val="Hyperlink"/>
                <w:noProof/>
                <w:lang w:val="de-CH" w:eastAsia="de-CH"/>
              </w:rPr>
              <w:t>4.2.4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Datenbankschicht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_Toc105759701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10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18B85275" w14:textId="72865EE7" w:rsidR="00C125B5" w:rsidRDefault="009836E9">
          <w:pPr>
            <w:pStyle w:val="Verzeichnis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702" w:history="1">
            <w:r w:rsidR="00C125B5" w:rsidRPr="006C7769">
              <w:rPr>
                <w:rStyle w:val="Hyperlink"/>
                <w:noProof/>
                <w:lang w:val="de-CH" w:eastAsia="de-CH"/>
              </w:rPr>
              <w:t>4.3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Sequenzdiagramm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_Toc105759702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11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724001C8" w14:textId="4BD48070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703" w:history="1">
            <w:r w:rsidR="00C125B5" w:rsidRPr="006C7769">
              <w:rPr>
                <w:rStyle w:val="Hyperlink"/>
                <w:noProof/>
                <w:lang w:val="de-CH" w:eastAsia="de-CH"/>
              </w:rPr>
              <w:t>4.3.1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Ablauf 1 (Kunde suchen)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_Toc105759703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11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1C91471A" w14:textId="65D930A3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704" w:history="1">
            <w:r w:rsidR="00C125B5" w:rsidRPr="006C7769">
              <w:rPr>
                <w:rStyle w:val="Hyperlink"/>
                <w:noProof/>
                <w:lang w:val="de-CH" w:eastAsia="de-CH"/>
              </w:rPr>
              <w:t>4.3.2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Ablauf 2 (Kunde Hinzufügen)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_Toc105759704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12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0C616439" w14:textId="30A5679C" w:rsidR="00C125B5" w:rsidRDefault="009836E9">
          <w:pPr>
            <w:pStyle w:val="Verzeichnis3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705" w:history="1">
            <w:r w:rsidR="00C125B5" w:rsidRPr="006C7769">
              <w:rPr>
                <w:rStyle w:val="Hyperlink"/>
                <w:noProof/>
                <w:lang w:val="de-CH" w:eastAsia="de-CH"/>
              </w:rPr>
              <w:t>4.3.3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Ablauf 3 (Adresse ändern)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_Toc105759705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13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0F4EA5E4" w14:textId="731F88D8" w:rsidR="00C125B5" w:rsidRDefault="009836E9">
          <w:pPr>
            <w:pStyle w:val="Verzeichnis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706" w:history="1">
            <w:r w:rsidR="00C125B5" w:rsidRPr="006C7769">
              <w:rPr>
                <w:rStyle w:val="Hyperlink"/>
                <w:noProof/>
                <w:lang w:val="de-CH" w:eastAsia="de-CH"/>
              </w:rPr>
              <w:t>5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Abbildungsverzeichnis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_Toc105759706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14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573EE4BB" w14:textId="734AEB69" w:rsidR="00C125B5" w:rsidRDefault="009836E9">
          <w:pPr>
            <w:pStyle w:val="Verzeichnis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05759707" w:history="1">
            <w:r w:rsidR="00C125B5" w:rsidRPr="006C7769">
              <w:rPr>
                <w:rStyle w:val="Hyperlink"/>
                <w:noProof/>
                <w:lang w:val="de-CH" w:eastAsia="de-CH"/>
              </w:rPr>
              <w:t>6</w:t>
            </w:r>
            <w:r w:rsidR="00C125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C125B5" w:rsidRPr="006C7769">
              <w:rPr>
                <w:rStyle w:val="Hyperlink"/>
                <w:noProof/>
                <w:lang w:val="de-CH" w:eastAsia="de-CH"/>
              </w:rPr>
              <w:t>Quellenverzeichnis</w:t>
            </w:r>
            <w:r w:rsidR="00C125B5">
              <w:rPr>
                <w:noProof/>
                <w:webHidden/>
              </w:rPr>
              <w:tab/>
            </w:r>
            <w:r w:rsidR="00C125B5">
              <w:rPr>
                <w:noProof/>
                <w:webHidden/>
              </w:rPr>
              <w:fldChar w:fldCharType="begin"/>
            </w:r>
            <w:r w:rsidR="00C125B5">
              <w:rPr>
                <w:noProof/>
                <w:webHidden/>
              </w:rPr>
              <w:instrText xml:space="preserve"> PAGEREF _Toc105759707 \h </w:instrText>
            </w:r>
            <w:r w:rsidR="00C125B5">
              <w:rPr>
                <w:noProof/>
                <w:webHidden/>
              </w:rPr>
            </w:r>
            <w:r w:rsidR="00C125B5">
              <w:rPr>
                <w:noProof/>
                <w:webHidden/>
              </w:rPr>
              <w:fldChar w:fldCharType="separate"/>
            </w:r>
            <w:r w:rsidR="00C125B5">
              <w:rPr>
                <w:noProof/>
                <w:webHidden/>
              </w:rPr>
              <w:t>14</w:t>
            </w:r>
            <w:r w:rsidR="00C125B5">
              <w:rPr>
                <w:noProof/>
                <w:webHidden/>
              </w:rPr>
              <w:fldChar w:fldCharType="end"/>
            </w:r>
          </w:hyperlink>
        </w:p>
        <w:p w14:paraId="19AFD00E" w14:textId="22D9D006" w:rsidR="00EF126B" w:rsidRPr="00EF126B" w:rsidRDefault="00EF126B">
          <w:r w:rsidRPr="00EF126B">
            <w:rPr>
              <w:b/>
              <w:bCs/>
            </w:rPr>
            <w:fldChar w:fldCharType="end"/>
          </w:r>
        </w:p>
      </w:sdtContent>
    </w:sdt>
    <w:p w14:paraId="4A422807" w14:textId="1F5D1C8E" w:rsidR="00BB295D" w:rsidRPr="00EF126B" w:rsidRDefault="00BB295D" w:rsidP="007A0534">
      <w:pPr>
        <w:suppressAutoHyphens w:val="0"/>
        <w:rPr>
          <w:sz w:val="28"/>
          <w:szCs w:val="28"/>
          <w:lang w:val="de-CH" w:eastAsia="de-CH"/>
        </w:rPr>
      </w:pPr>
      <w:r w:rsidRPr="00EF126B">
        <w:rPr>
          <w:sz w:val="28"/>
          <w:szCs w:val="28"/>
          <w:lang w:val="de-CH" w:eastAsia="de-CH"/>
        </w:rPr>
        <w:br w:type="page"/>
      </w:r>
    </w:p>
    <w:p w14:paraId="67066384" w14:textId="7B398178" w:rsidR="00BC26C5" w:rsidRDefault="00AF1547" w:rsidP="00BC26C5">
      <w:pPr>
        <w:pStyle w:val="berschrift1"/>
        <w:rPr>
          <w:lang w:val="de-CH" w:eastAsia="de-CH"/>
        </w:rPr>
      </w:pPr>
      <w:bookmarkStart w:id="0" w:name="_Toc105759681"/>
      <w:r>
        <w:rPr>
          <w:lang w:val="de-CH" w:eastAsia="de-CH"/>
        </w:rPr>
        <w:lastRenderedPageBreak/>
        <w:t>Einleitung</w:t>
      </w:r>
      <w:bookmarkEnd w:id="0"/>
    </w:p>
    <w:p w14:paraId="46148007" w14:textId="5342FB4C" w:rsidR="008D1E90" w:rsidRPr="008D1E90" w:rsidRDefault="008D1E90" w:rsidP="008D1E90">
      <w:pPr>
        <w:rPr>
          <w:lang w:val="de-CH" w:eastAsia="de-CH"/>
        </w:rPr>
      </w:pPr>
      <w:r>
        <w:t xml:space="preserve">In dieser Dokumentation wird die Aufgabe aus dem ÜK-Modul 326 gelöst. Die Lösungen und Überlegungen werden festgehalten und notiert. </w:t>
      </w:r>
      <w:r w:rsidR="00462AE0">
        <w:t>I</w:t>
      </w:r>
      <w:r w:rsidR="00332E13">
        <w:t>n diesem</w:t>
      </w:r>
      <w:r w:rsidR="00462AE0">
        <w:t xml:space="preserve"> Kurs</w:t>
      </w:r>
      <w:r>
        <w:t xml:space="preserve"> geht es um die Objektorientierte Analyse und Design</w:t>
      </w:r>
      <w:r w:rsidR="009F5CF2">
        <w:t>. Hierbei werden zuerst die Diagramme für die Objektorientierte Analyse und dann die Diagramme für das Objektorientierte Design</w:t>
      </w:r>
      <w:r w:rsidR="00B1746A">
        <w:t xml:space="preserve"> erstellt</w:t>
      </w:r>
      <w:r w:rsidR="00BF1D48">
        <w:t>.</w:t>
      </w:r>
      <w:r w:rsidR="00B1746A">
        <w:t xml:space="preserve"> Danach werden die verschiedenen Diagramme umgesetzt</w:t>
      </w:r>
      <w:r w:rsidR="007D48EC">
        <w:t>.</w:t>
      </w:r>
      <w:r w:rsidR="00BF1D48">
        <w:t xml:space="preserve"> Dies Aufgabe wurde in Gruppenaufgabe gelöst. Die Gruppe </w:t>
      </w:r>
      <w:r w:rsidR="00EE0933">
        <w:t xml:space="preserve">besteht aus </w:t>
      </w:r>
      <w:r w:rsidR="006D4856">
        <w:t>B</w:t>
      </w:r>
      <w:r w:rsidR="00EE0933">
        <w:t>u</w:t>
      </w:r>
      <w:r w:rsidR="003524C7">
        <w:t>r</w:t>
      </w:r>
      <w:r w:rsidR="00EE0933">
        <w:t xml:space="preserve">k Marius. </w:t>
      </w:r>
      <w:proofErr w:type="spellStart"/>
      <w:r w:rsidR="00EE0933">
        <w:t>Folda</w:t>
      </w:r>
      <w:proofErr w:type="spellEnd"/>
      <w:r w:rsidR="00EE0933">
        <w:t xml:space="preserve"> Yannick und Schaffer Flavio.</w:t>
      </w:r>
    </w:p>
    <w:p w14:paraId="50AE299C" w14:textId="67D41EDC" w:rsidR="00AF1547" w:rsidRDefault="00E40533" w:rsidP="00E40533">
      <w:pPr>
        <w:pStyle w:val="berschrift1"/>
        <w:rPr>
          <w:lang w:val="de-CH" w:eastAsia="de-CH"/>
        </w:rPr>
      </w:pPr>
      <w:bookmarkStart w:id="1" w:name="_Toc105759682"/>
      <w:r>
        <w:rPr>
          <w:lang w:val="de-CH" w:eastAsia="de-CH"/>
        </w:rPr>
        <w:t>Anforderungen</w:t>
      </w:r>
      <w:bookmarkEnd w:id="1"/>
    </w:p>
    <w:p w14:paraId="02ED7CF2" w14:textId="7E3AB436" w:rsidR="00D95587" w:rsidRDefault="006F3384" w:rsidP="00D95587">
      <w:pPr>
        <w:rPr>
          <w:lang w:val="de-CH" w:eastAsia="de-CH"/>
        </w:rPr>
      </w:pPr>
      <w:r>
        <w:rPr>
          <w:lang w:val="de-CH" w:eastAsia="de-CH"/>
        </w:rPr>
        <w:t>In der ersten Aufgabe m</w:t>
      </w:r>
      <w:r w:rsidR="00747266">
        <w:rPr>
          <w:lang w:val="de-CH" w:eastAsia="de-CH"/>
        </w:rPr>
        <w:t xml:space="preserve">uss ein Programm für eine Bibliothek erstellt werden. Dieses muss zuerst </w:t>
      </w:r>
      <w:proofErr w:type="gramStart"/>
      <w:r w:rsidR="00747266">
        <w:rPr>
          <w:lang w:val="de-CH" w:eastAsia="de-CH"/>
        </w:rPr>
        <w:t>Analysiert</w:t>
      </w:r>
      <w:proofErr w:type="gramEnd"/>
      <w:r w:rsidR="00747266">
        <w:rPr>
          <w:lang w:val="de-CH" w:eastAsia="de-CH"/>
        </w:rPr>
        <w:t xml:space="preserve"> und Designt werden. Hierfür gibt es verschiedene Vorgaben, die aus der Aufgabe</w:t>
      </w:r>
      <w:r w:rsidR="003F17C6">
        <w:rPr>
          <w:lang w:val="de-CH" w:eastAsia="de-CH"/>
        </w:rPr>
        <w:t xml:space="preserve"> ausgelesen werden können. Dies sind die Vorgaben:</w:t>
      </w:r>
    </w:p>
    <w:p w14:paraId="16EB866C" w14:textId="29894E28" w:rsidR="00BB3C75" w:rsidRPr="006F3384" w:rsidRDefault="00D95587" w:rsidP="00012652">
      <w:pPr>
        <w:pStyle w:val="berschrift2"/>
        <w:rPr>
          <w:lang w:val="de-CH" w:eastAsia="de-CH"/>
        </w:rPr>
      </w:pPr>
      <w:bookmarkStart w:id="2" w:name="_Toc105759683"/>
      <w:r>
        <w:rPr>
          <w:lang w:val="de-CH" w:eastAsia="de-CH"/>
        </w:rPr>
        <w:t>Anford</w:t>
      </w:r>
      <w:r w:rsidR="007E0D81">
        <w:rPr>
          <w:lang w:val="de-CH" w:eastAsia="de-CH"/>
        </w:rPr>
        <w:t>erungen: Funktionalität</w:t>
      </w:r>
      <w:bookmarkEnd w:id="2"/>
    </w:p>
    <w:p w14:paraId="0181A870" w14:textId="6CEE6A32" w:rsidR="00632B86" w:rsidRPr="002B05EB" w:rsidRDefault="00632B86" w:rsidP="002B05EB">
      <w:pPr>
        <w:pStyle w:val="Listenabsatz"/>
        <w:numPr>
          <w:ilvl w:val="0"/>
          <w:numId w:val="6"/>
        </w:numPr>
        <w:rPr>
          <w:lang w:val="de-CH" w:eastAsia="de-CH"/>
        </w:rPr>
      </w:pPr>
      <w:r w:rsidRPr="002B05EB">
        <w:rPr>
          <w:lang w:val="de-CH" w:eastAsia="de-CH"/>
        </w:rPr>
        <w:t xml:space="preserve">Der Bibliothek-Mitarbeiter kann Kunden </w:t>
      </w:r>
      <w:r w:rsidR="00171E25" w:rsidRPr="002B05EB">
        <w:rPr>
          <w:lang w:val="de-CH" w:eastAsia="de-CH"/>
        </w:rPr>
        <w:t>nach Namen</w:t>
      </w:r>
      <w:r w:rsidRPr="002B05EB">
        <w:rPr>
          <w:lang w:val="de-CH" w:eastAsia="de-CH"/>
        </w:rPr>
        <w:t xml:space="preserve"> suchen, neue zufügen und die Adresse des Kunden ändern, als auch den Katalog mit den Medien pflegen, d.h. nach Titel suchen und neue Medien zufügen.</w:t>
      </w:r>
    </w:p>
    <w:p w14:paraId="13F7DD17" w14:textId="77777777" w:rsidR="00632B86" w:rsidRDefault="00632B86" w:rsidP="00012652">
      <w:pPr>
        <w:rPr>
          <w:lang w:val="de-CH" w:eastAsia="de-CH"/>
        </w:rPr>
      </w:pPr>
    </w:p>
    <w:p w14:paraId="6683F992" w14:textId="3A723933" w:rsidR="00632B86" w:rsidRPr="002B05EB" w:rsidRDefault="00632B86" w:rsidP="002B05EB">
      <w:pPr>
        <w:pStyle w:val="Listenabsatz"/>
        <w:numPr>
          <w:ilvl w:val="0"/>
          <w:numId w:val="6"/>
        </w:numPr>
        <w:rPr>
          <w:lang w:val="de-CH" w:eastAsia="de-CH"/>
        </w:rPr>
      </w:pPr>
      <w:r w:rsidRPr="002B05EB">
        <w:rPr>
          <w:lang w:val="de-CH" w:eastAsia="de-CH"/>
        </w:rPr>
        <w:t xml:space="preserve">Zudem kann der Bibliothek-Mitarbeiter durch Eingabe der Nummer </w:t>
      </w:r>
      <w:r w:rsidR="00171E25" w:rsidRPr="002B05EB">
        <w:rPr>
          <w:lang w:val="de-CH" w:eastAsia="de-CH"/>
        </w:rPr>
        <w:t>der Kundenkarte</w:t>
      </w:r>
      <w:r w:rsidRPr="002B05EB">
        <w:rPr>
          <w:lang w:val="de-CH" w:eastAsia="de-CH"/>
        </w:rPr>
        <w:t xml:space="preserve"> als auch der Inventarnummer des Mediums eine Ausleihe oder eine Rückgabe manuell eingeben.</w:t>
      </w:r>
    </w:p>
    <w:p w14:paraId="569B85B4" w14:textId="77777777" w:rsidR="00632B86" w:rsidRDefault="00632B86" w:rsidP="00012652">
      <w:pPr>
        <w:rPr>
          <w:lang w:val="de-CH" w:eastAsia="de-CH"/>
        </w:rPr>
      </w:pPr>
    </w:p>
    <w:p w14:paraId="1B202FDE" w14:textId="4CEC4577" w:rsidR="00BB3C75" w:rsidRPr="002B05EB" w:rsidRDefault="00632B86" w:rsidP="002B05EB">
      <w:pPr>
        <w:pStyle w:val="Listenabsatz"/>
        <w:numPr>
          <w:ilvl w:val="0"/>
          <w:numId w:val="6"/>
        </w:numPr>
        <w:rPr>
          <w:lang w:val="de-CH" w:eastAsia="de-CH"/>
        </w:rPr>
      </w:pPr>
      <w:r w:rsidRPr="002B05EB">
        <w:rPr>
          <w:lang w:val="de-CH" w:eastAsia="de-CH"/>
        </w:rPr>
        <w:t>Der Kunde kann nur Ausleihen tätigen und ausgeliehene Titel und Medien zurückbringen.</w:t>
      </w:r>
    </w:p>
    <w:p w14:paraId="796D8807" w14:textId="140462A4" w:rsidR="008A1F20" w:rsidRPr="008A1F20" w:rsidRDefault="007E0D81" w:rsidP="008A1F20">
      <w:pPr>
        <w:pStyle w:val="berschrift2"/>
        <w:rPr>
          <w:lang w:val="de-CH" w:eastAsia="de-CH"/>
        </w:rPr>
      </w:pPr>
      <w:bookmarkStart w:id="3" w:name="_Toc105759684"/>
      <w:r>
        <w:rPr>
          <w:lang w:val="de-CH" w:eastAsia="de-CH"/>
        </w:rPr>
        <w:t>Anforderungen:</w:t>
      </w:r>
      <w:r w:rsidR="0070251B">
        <w:rPr>
          <w:lang w:val="de-CH" w:eastAsia="de-CH"/>
        </w:rPr>
        <w:t xml:space="preserve"> Datenmodell</w:t>
      </w:r>
      <w:bookmarkEnd w:id="3"/>
    </w:p>
    <w:p w14:paraId="14C1BC13" w14:textId="12183CE1" w:rsidR="0014257C" w:rsidRDefault="008A1F20" w:rsidP="004C695D">
      <w:pPr>
        <w:pStyle w:val="Default"/>
        <w:numPr>
          <w:ilvl w:val="0"/>
          <w:numId w:val="8"/>
        </w:numPr>
      </w:pPr>
      <w:r>
        <w:rPr>
          <w:sz w:val="23"/>
          <w:szCs w:val="23"/>
        </w:rPr>
        <w:t>Die Daten sind in einer MySQL Datenbank zu persistieren, das Datenmodell muss dabei mindestens die im Folgenden aufgelisteten Entitäten umfassen.</w:t>
      </w:r>
    </w:p>
    <w:p w14:paraId="4587D742" w14:textId="7A78D57B" w:rsidR="009F3582" w:rsidRDefault="009F3582" w:rsidP="008A1F20">
      <w:pPr>
        <w:pStyle w:val="berschrift3"/>
      </w:pPr>
      <w:bookmarkStart w:id="4" w:name="_Toc105759685"/>
      <w:r>
        <w:t>Katalog:</w:t>
      </w:r>
      <w:bookmarkEnd w:id="4"/>
    </w:p>
    <w:p w14:paraId="0759EA5A" w14:textId="16D0593E" w:rsidR="009F3582" w:rsidRDefault="009F3582" w:rsidP="004C695D">
      <w:pPr>
        <w:pStyle w:val="Default"/>
        <w:numPr>
          <w:ilvl w:val="0"/>
          <w:numId w:val="8"/>
        </w:numPr>
        <w:spacing w:after="14"/>
        <w:rPr>
          <w:sz w:val="23"/>
          <w:szCs w:val="23"/>
        </w:rPr>
      </w:pPr>
      <w:r>
        <w:rPr>
          <w:sz w:val="23"/>
          <w:szCs w:val="23"/>
        </w:rPr>
        <w:t xml:space="preserve">Vier unterschiedliche Medienarten (Buch, Audio-CD, DVD und Computer-Games) </w:t>
      </w:r>
    </w:p>
    <w:p w14:paraId="7F84CC95" w14:textId="58D7A9E0" w:rsidR="0070251B" w:rsidRPr="004C695D" w:rsidRDefault="009F3582" w:rsidP="004C695D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Folgende Angaben müssen für jedes Medium mindestens vorliegen: eindeutige ID (Inventarnummer), Titel, Genre, Altersfreigabe (ab wieviel Jahren), Autor/Interpret, ISBN/EAN, Standort-Code (Regalbezeichnung). </w:t>
      </w:r>
    </w:p>
    <w:p w14:paraId="683B50CE" w14:textId="2CDE42B2" w:rsidR="00E6317D" w:rsidRDefault="00E6317D" w:rsidP="008A1F20">
      <w:pPr>
        <w:pStyle w:val="berschrift3"/>
      </w:pPr>
      <w:bookmarkStart w:id="5" w:name="_Toc105759686"/>
      <w:r>
        <w:t>Kundenverwaltung:</w:t>
      </w:r>
      <w:bookmarkEnd w:id="5"/>
    </w:p>
    <w:p w14:paraId="4697EE97" w14:textId="2714BFB9" w:rsidR="00E6317D" w:rsidRDefault="00E6317D" w:rsidP="004C695D">
      <w:pPr>
        <w:pStyle w:val="Default"/>
        <w:numPr>
          <w:ilvl w:val="0"/>
          <w:numId w:val="7"/>
        </w:numPr>
        <w:spacing w:after="14"/>
        <w:rPr>
          <w:sz w:val="23"/>
          <w:szCs w:val="23"/>
        </w:rPr>
      </w:pPr>
      <w:r>
        <w:rPr>
          <w:sz w:val="23"/>
          <w:szCs w:val="23"/>
        </w:rPr>
        <w:t xml:space="preserve">Vollständige Adressverwaltung (Name, Vorname, Geburtsjahr, Strasse, Nummer, PLZ, Ort, Kundennummer) </w:t>
      </w:r>
    </w:p>
    <w:p w14:paraId="12C30494" w14:textId="6D5C899D" w:rsidR="0070251B" w:rsidRPr="004C695D" w:rsidRDefault="004C695D" w:rsidP="004C695D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E-Mail</w:t>
      </w:r>
      <w:r w:rsidR="00E6317D">
        <w:rPr>
          <w:sz w:val="23"/>
          <w:szCs w:val="23"/>
        </w:rPr>
        <w:t xml:space="preserve"> für Mahnungen und Rechnungen (Rückgabe-Erinnerungen) </w:t>
      </w:r>
    </w:p>
    <w:p w14:paraId="62E8A206" w14:textId="39E54D96" w:rsidR="001A176C" w:rsidRDefault="001A176C" w:rsidP="008A1F20">
      <w:pPr>
        <w:pStyle w:val="berschrift3"/>
      </w:pPr>
      <w:bookmarkStart w:id="6" w:name="_Toc105759687"/>
      <w:r>
        <w:t>Ausleihe:</w:t>
      </w:r>
      <w:bookmarkEnd w:id="6"/>
    </w:p>
    <w:p w14:paraId="119CB2F9" w14:textId="4D040E01" w:rsidR="001A176C" w:rsidRDefault="001A176C" w:rsidP="004C695D">
      <w:pPr>
        <w:pStyle w:val="Default"/>
        <w:numPr>
          <w:ilvl w:val="0"/>
          <w:numId w:val="8"/>
        </w:numPr>
        <w:spacing w:after="14"/>
        <w:rPr>
          <w:sz w:val="23"/>
          <w:szCs w:val="23"/>
        </w:rPr>
      </w:pPr>
      <w:r>
        <w:rPr>
          <w:sz w:val="23"/>
          <w:szCs w:val="23"/>
        </w:rPr>
        <w:t xml:space="preserve">Einstellung von Konditionen (maximale Leihdauer, maximale Anzahl ausleihbare Medien) </w:t>
      </w:r>
    </w:p>
    <w:p w14:paraId="438AB86C" w14:textId="4582CDAC" w:rsidR="001A176C" w:rsidRDefault="001A176C" w:rsidP="004C695D">
      <w:pPr>
        <w:pStyle w:val="Default"/>
        <w:numPr>
          <w:ilvl w:val="0"/>
          <w:numId w:val="8"/>
        </w:numPr>
        <w:spacing w:after="14"/>
        <w:rPr>
          <w:sz w:val="23"/>
          <w:szCs w:val="23"/>
        </w:rPr>
      </w:pPr>
      <w:r>
        <w:rPr>
          <w:sz w:val="23"/>
          <w:szCs w:val="23"/>
        </w:rPr>
        <w:t xml:space="preserve">Automatisiertes Versenden von Rückgabe-Erinnerungen mittels Hintergrund-Prozess </w:t>
      </w:r>
    </w:p>
    <w:p w14:paraId="3BD1E964" w14:textId="4B29DF9E" w:rsidR="001A176C" w:rsidRDefault="001A176C" w:rsidP="004C695D">
      <w:pPr>
        <w:pStyle w:val="Default"/>
        <w:numPr>
          <w:ilvl w:val="0"/>
          <w:numId w:val="8"/>
        </w:numPr>
        <w:spacing w:after="14"/>
        <w:rPr>
          <w:sz w:val="23"/>
          <w:szCs w:val="23"/>
        </w:rPr>
      </w:pPr>
      <w:r>
        <w:rPr>
          <w:sz w:val="23"/>
          <w:szCs w:val="23"/>
        </w:rPr>
        <w:t xml:space="preserve">Schnittstelle für RFID (Kundenkarte, Aufkleber auf Medium) </w:t>
      </w:r>
    </w:p>
    <w:p w14:paraId="0DAF63C4" w14:textId="10EB9F3C" w:rsidR="00E40533" w:rsidRPr="005577AD" w:rsidRDefault="001A176C" w:rsidP="00012652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Rückgabekontrolle durch Bibliothek-Mitarbeiter (Verarbeitung von Medienverlusten und Beschädigungen) </w:t>
      </w:r>
    </w:p>
    <w:p w14:paraId="124BB1C4" w14:textId="70B81AF2" w:rsidR="00E40533" w:rsidRDefault="009F24F3" w:rsidP="009F24F3">
      <w:pPr>
        <w:pStyle w:val="berschrift1"/>
        <w:rPr>
          <w:lang w:val="de-CH" w:eastAsia="de-CH"/>
        </w:rPr>
      </w:pPr>
      <w:bookmarkStart w:id="7" w:name="_Toc105759688"/>
      <w:r>
        <w:rPr>
          <w:lang w:val="de-CH" w:eastAsia="de-CH"/>
        </w:rPr>
        <w:lastRenderedPageBreak/>
        <w:t>Teil 1: OOA</w:t>
      </w:r>
      <w:bookmarkEnd w:id="7"/>
    </w:p>
    <w:p w14:paraId="34DCAAAB" w14:textId="77777777" w:rsidR="006E349E" w:rsidRDefault="006E349E" w:rsidP="00255F06">
      <w:pPr>
        <w:rPr>
          <w:lang w:val="de-CH" w:eastAsia="de-CH"/>
        </w:rPr>
      </w:pPr>
      <w:r>
        <w:rPr>
          <w:lang w:val="de-CH" w:eastAsia="de-CH"/>
        </w:rPr>
        <w:t>Dieser</w:t>
      </w:r>
      <w:r w:rsidR="0095627D">
        <w:rPr>
          <w:lang w:val="de-CH" w:eastAsia="de-CH"/>
        </w:rPr>
        <w:t xml:space="preserve"> Teil des Dokuments befasst sich mit der Objekt</w:t>
      </w:r>
      <w:r>
        <w:rPr>
          <w:lang w:val="de-CH" w:eastAsia="de-CH"/>
        </w:rPr>
        <w:t>-O</w:t>
      </w:r>
      <w:r w:rsidR="0095627D">
        <w:rPr>
          <w:lang w:val="de-CH" w:eastAsia="de-CH"/>
        </w:rPr>
        <w:t>rientierten Analyse</w:t>
      </w:r>
      <w:r>
        <w:rPr>
          <w:lang w:val="de-CH" w:eastAsia="de-CH"/>
        </w:rPr>
        <w:t>.</w:t>
      </w:r>
    </w:p>
    <w:p w14:paraId="3987E3DF" w14:textId="415A8536" w:rsidR="00255F06" w:rsidRPr="00255F06" w:rsidRDefault="0029515A" w:rsidP="00255F06">
      <w:pPr>
        <w:rPr>
          <w:lang w:val="de-CH" w:eastAsia="de-CH"/>
        </w:rPr>
      </w:pPr>
      <w:r>
        <w:rPr>
          <w:lang w:val="de-CH" w:eastAsia="de-CH"/>
        </w:rPr>
        <w:t>Die</w:t>
      </w:r>
      <w:r w:rsidR="006A792F">
        <w:rPr>
          <w:lang w:val="de-CH" w:eastAsia="de-CH"/>
        </w:rPr>
        <w:t xml:space="preserve"> Objekt-Orientierte Analyse</w:t>
      </w:r>
      <w:r>
        <w:rPr>
          <w:lang w:val="de-CH" w:eastAsia="de-CH"/>
        </w:rPr>
        <w:t xml:space="preserve"> sind </w:t>
      </w:r>
      <w:r w:rsidRPr="0029515A">
        <w:rPr>
          <w:lang w:val="de-CH" w:eastAsia="de-CH"/>
        </w:rPr>
        <w:t>objektorientierte Varianten des Analyseprozesses</w:t>
      </w:r>
      <w:r>
        <w:rPr>
          <w:lang w:val="de-CH" w:eastAsia="de-CH"/>
        </w:rPr>
        <w:t>.</w:t>
      </w:r>
      <w:r w:rsidR="00A237DD">
        <w:rPr>
          <w:lang w:val="de-CH" w:eastAsia="de-CH"/>
        </w:rPr>
        <w:t xml:space="preserve"> </w:t>
      </w:r>
      <w:r w:rsidR="00506626">
        <w:rPr>
          <w:lang w:val="de-CH" w:eastAsia="de-CH"/>
        </w:rPr>
        <w:t xml:space="preserve">Es </w:t>
      </w:r>
      <w:r w:rsidR="004628D3">
        <w:rPr>
          <w:lang w:val="de-CH" w:eastAsia="de-CH"/>
        </w:rPr>
        <w:t xml:space="preserve">wird die Architektur, das </w:t>
      </w:r>
      <w:proofErr w:type="spellStart"/>
      <w:r w:rsidR="004628D3">
        <w:rPr>
          <w:lang w:val="de-CH" w:eastAsia="de-CH"/>
        </w:rPr>
        <w:t>Usecase</w:t>
      </w:r>
      <w:proofErr w:type="spellEnd"/>
      <w:r w:rsidR="004628D3">
        <w:rPr>
          <w:lang w:val="de-CH" w:eastAsia="de-CH"/>
        </w:rPr>
        <w:t>-Diagramm, Domainmodell und ERM erstellt.</w:t>
      </w:r>
    </w:p>
    <w:p w14:paraId="61EEAD46" w14:textId="7AB312F6" w:rsidR="00D8653C" w:rsidRDefault="001A3792" w:rsidP="001A3792">
      <w:pPr>
        <w:pStyle w:val="berschrift2"/>
        <w:rPr>
          <w:lang w:val="de-CH" w:eastAsia="de-CH"/>
        </w:rPr>
      </w:pPr>
      <w:bookmarkStart w:id="8" w:name="_Toc105759689"/>
      <w:r>
        <w:rPr>
          <w:lang w:val="de-CH" w:eastAsia="de-CH"/>
        </w:rPr>
        <w:t>Überlegungen</w:t>
      </w:r>
      <w:bookmarkEnd w:id="8"/>
    </w:p>
    <w:p w14:paraId="461119FE" w14:textId="6FF83284" w:rsidR="00EA48B3" w:rsidRDefault="0042630D" w:rsidP="00EA48B3">
      <w:pPr>
        <w:rPr>
          <w:lang w:val="de-CH" w:eastAsia="de-CH"/>
        </w:rPr>
      </w:pPr>
      <w:r>
        <w:rPr>
          <w:lang w:val="de-CH" w:eastAsia="de-CH"/>
        </w:rPr>
        <w:t xml:space="preserve">In </w:t>
      </w:r>
      <w:r w:rsidR="002C58B7">
        <w:rPr>
          <w:lang w:val="de-CH" w:eastAsia="de-CH"/>
        </w:rPr>
        <w:t xml:space="preserve">den </w:t>
      </w:r>
      <w:proofErr w:type="spellStart"/>
      <w:r w:rsidR="002C58B7">
        <w:rPr>
          <w:lang w:val="de-CH" w:eastAsia="de-CH"/>
        </w:rPr>
        <w:t>nachfolgenen</w:t>
      </w:r>
      <w:proofErr w:type="spellEnd"/>
      <w:r>
        <w:rPr>
          <w:lang w:val="de-CH" w:eastAsia="de-CH"/>
        </w:rPr>
        <w:t xml:space="preserve"> Unterk</w:t>
      </w:r>
      <w:r w:rsidR="006E057C">
        <w:rPr>
          <w:lang w:val="de-CH" w:eastAsia="de-CH"/>
        </w:rPr>
        <w:t xml:space="preserve">apitel </w:t>
      </w:r>
      <w:r w:rsidR="008F44F8">
        <w:rPr>
          <w:lang w:val="de-CH" w:eastAsia="de-CH"/>
        </w:rPr>
        <w:t>sind die Ü</w:t>
      </w:r>
      <w:r w:rsidR="00696395">
        <w:rPr>
          <w:lang w:val="de-CH" w:eastAsia="de-CH"/>
        </w:rPr>
        <w:t xml:space="preserve">berlegungen, welche in den </w:t>
      </w:r>
      <w:r w:rsidR="00CB067E">
        <w:rPr>
          <w:lang w:val="de-CH" w:eastAsia="de-CH"/>
        </w:rPr>
        <w:t>Arbeitsprozess eingeflossen sind, festgehalten.</w:t>
      </w:r>
    </w:p>
    <w:p w14:paraId="534AE2EF" w14:textId="4EAF2883" w:rsidR="00EA48B3" w:rsidRDefault="004D2FFD" w:rsidP="004D2FFD">
      <w:pPr>
        <w:pStyle w:val="berschrift3"/>
        <w:rPr>
          <w:lang w:val="de-CH" w:eastAsia="de-CH"/>
        </w:rPr>
      </w:pPr>
      <w:bookmarkStart w:id="9" w:name="_Toc105759690"/>
      <w:r>
        <w:rPr>
          <w:lang w:val="de-CH" w:eastAsia="de-CH"/>
        </w:rPr>
        <w:t>Architektur</w:t>
      </w:r>
      <w:bookmarkEnd w:id="9"/>
    </w:p>
    <w:p w14:paraId="41CC5E6D" w14:textId="3FEFAC50" w:rsidR="00DA2921" w:rsidRDefault="002C58B7" w:rsidP="00FA5425">
      <w:pPr>
        <w:rPr>
          <w:lang w:val="de-CH" w:eastAsia="de-CH"/>
        </w:rPr>
      </w:pPr>
      <w:r>
        <w:rPr>
          <w:lang w:val="de-CH" w:eastAsia="de-CH"/>
        </w:rPr>
        <w:t xml:space="preserve">Wie in der Aufgabe vorgegeben, </w:t>
      </w:r>
      <w:r w:rsidR="003C1291">
        <w:rPr>
          <w:lang w:val="de-CH" w:eastAsia="de-CH"/>
        </w:rPr>
        <w:t>muss die 3-Schichten-Architektur angewendet und umgesetzt werden</w:t>
      </w:r>
      <w:r w:rsidR="009C69F4">
        <w:rPr>
          <w:lang w:val="de-CH" w:eastAsia="de-CH"/>
        </w:rPr>
        <w:t>.</w:t>
      </w:r>
      <w:r w:rsidR="00E36DCE">
        <w:rPr>
          <w:lang w:val="de-CH" w:eastAsia="de-CH"/>
        </w:rPr>
        <w:t xml:space="preserve"> </w:t>
      </w:r>
      <w:r w:rsidR="008E3B18">
        <w:rPr>
          <w:lang w:val="de-CH" w:eastAsia="de-CH"/>
        </w:rPr>
        <w:t>Der Grund dafür is</w:t>
      </w:r>
      <w:r w:rsidR="00F4230A">
        <w:rPr>
          <w:lang w:val="de-CH" w:eastAsia="de-CH"/>
        </w:rPr>
        <w:t xml:space="preserve">t, da </w:t>
      </w:r>
      <w:r w:rsidR="00831C87">
        <w:rPr>
          <w:lang w:val="de-CH" w:eastAsia="de-CH"/>
        </w:rPr>
        <w:t xml:space="preserve">in dieser </w:t>
      </w:r>
      <w:r w:rsidR="00820521">
        <w:rPr>
          <w:lang w:val="de-CH" w:eastAsia="de-CH"/>
        </w:rPr>
        <w:t xml:space="preserve">die einzelnen Schichten leicht verändert werden </w:t>
      </w:r>
      <w:r w:rsidR="00DD634E">
        <w:rPr>
          <w:lang w:val="de-CH" w:eastAsia="de-CH"/>
        </w:rPr>
        <w:t>können,</w:t>
      </w:r>
      <w:r w:rsidR="00820521">
        <w:rPr>
          <w:lang w:val="de-CH" w:eastAsia="de-CH"/>
        </w:rPr>
        <w:t xml:space="preserve"> oh</w:t>
      </w:r>
      <w:r w:rsidR="00326849">
        <w:rPr>
          <w:lang w:val="de-CH" w:eastAsia="de-CH"/>
        </w:rPr>
        <w:t>ne das ganze Programm anpassen zu müssen</w:t>
      </w:r>
      <w:r w:rsidR="001A49A9">
        <w:rPr>
          <w:lang w:val="de-CH" w:eastAsia="de-CH"/>
        </w:rPr>
        <w:t>. Z</w:t>
      </w:r>
      <w:r w:rsidR="00F6126C">
        <w:rPr>
          <w:lang w:val="de-CH" w:eastAsia="de-CH"/>
        </w:rPr>
        <w:t>udem bie</w:t>
      </w:r>
      <w:r w:rsidR="001A49A9">
        <w:rPr>
          <w:lang w:val="de-CH" w:eastAsia="de-CH"/>
        </w:rPr>
        <w:t>tet es</w:t>
      </w:r>
      <w:r w:rsidR="00F6126C">
        <w:rPr>
          <w:lang w:val="de-CH" w:eastAsia="de-CH"/>
        </w:rPr>
        <w:t xml:space="preserve"> mehr Str</w:t>
      </w:r>
      <w:r w:rsidR="009748A8">
        <w:rPr>
          <w:lang w:val="de-CH" w:eastAsia="de-CH"/>
        </w:rPr>
        <w:t>uk</w:t>
      </w:r>
      <w:r w:rsidR="00A9132A">
        <w:rPr>
          <w:lang w:val="de-CH" w:eastAsia="de-CH"/>
        </w:rPr>
        <w:t xml:space="preserve">turmöglichkeiten. </w:t>
      </w:r>
    </w:p>
    <w:p w14:paraId="0ED1B6EC" w14:textId="5882C002" w:rsidR="00C425F5" w:rsidRDefault="00C425F5" w:rsidP="00FA5425">
      <w:pPr>
        <w:rPr>
          <w:lang w:val="de-CH" w:eastAsia="de-CH"/>
        </w:rPr>
      </w:pPr>
    </w:p>
    <w:p w14:paraId="61025AAA" w14:textId="0C50A319" w:rsidR="00C425F5" w:rsidRDefault="002C36D8" w:rsidP="00FA5425">
      <w:pPr>
        <w:rPr>
          <w:lang w:val="de-CH" w:eastAsia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8D9C73" wp14:editId="38A10BDF">
                <wp:simplePos x="0" y="0"/>
                <wp:positionH relativeFrom="column">
                  <wp:posOffset>1606550</wp:posOffset>
                </wp:positionH>
                <wp:positionV relativeFrom="paragraph">
                  <wp:posOffset>4057650</wp:posOffset>
                </wp:positionV>
                <wp:extent cx="3076575" cy="635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B133C" w14:textId="2479E335" w:rsidR="002C36D8" w:rsidRPr="00946395" w:rsidRDefault="002C36D8" w:rsidP="00946395">
                            <w:pPr>
                              <w:pStyle w:val="Beschriftung"/>
                              <w:jc w:val="center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bookmarkStart w:id="10" w:name="_Ref105749126"/>
                            <w:bookmarkStart w:id="11" w:name="_Toc105761967"/>
                            <w:r w:rsidRPr="00946395">
                              <w:rPr>
                                <w:sz w:val="18"/>
                                <w:szCs w:val="18"/>
                              </w:rPr>
                              <w:t xml:space="preserve">Abbildung </w:t>
                            </w:r>
                            <w:r w:rsidRPr="0094639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946395">
                              <w:rPr>
                                <w:sz w:val="18"/>
                                <w:szCs w:val="18"/>
                              </w:rPr>
                              <w:instrText xml:space="preserve"> SEQ Abbildung \* ARABIC </w:instrText>
                            </w:r>
                            <w:r w:rsidRPr="0094639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651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94639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946395">
                              <w:rPr>
                                <w:sz w:val="18"/>
                                <w:szCs w:val="18"/>
                              </w:rPr>
                              <w:t xml:space="preserve"> Architektur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D9C73" id="_x0000_t202" coordsize="21600,21600" o:spt="202" path="m,l,21600r21600,l21600,xe">
                <v:stroke joinstyle="miter"/>
                <v:path gradientshapeok="t" o:connecttype="rect"/>
              </v:shapetype>
              <v:shape id="Textfeld 17" o:spid="_x0000_s1026" type="#_x0000_t202" style="position:absolute;margin-left:126.5pt;margin-top:319.5pt;width:242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" stroked="f">
                <v:textbox style="mso-fit-shape-to-text:t" inset="0,0,0,0">
                  <w:txbxContent>
                    <w:p w14:paraId="070B133C" w14:textId="2479E335" w:rsidR="002C36D8" w:rsidRPr="00946395" w:rsidRDefault="002C36D8" w:rsidP="00946395">
                      <w:pPr>
                        <w:pStyle w:val="Beschriftung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bookmarkStart w:id="12" w:name="_Ref105749126"/>
                      <w:bookmarkStart w:id="13" w:name="_Toc105761967"/>
                      <w:r w:rsidRPr="00946395">
                        <w:rPr>
                          <w:sz w:val="18"/>
                          <w:szCs w:val="18"/>
                        </w:rPr>
                        <w:t xml:space="preserve">Abbildung </w:t>
                      </w:r>
                      <w:r w:rsidRPr="0094639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946395">
                        <w:rPr>
                          <w:sz w:val="18"/>
                          <w:szCs w:val="18"/>
                        </w:rPr>
                        <w:instrText xml:space="preserve"> SEQ Abbildung \* ARABIC </w:instrText>
                      </w:r>
                      <w:r w:rsidRPr="00946395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A651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946395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946395">
                        <w:rPr>
                          <w:sz w:val="18"/>
                          <w:szCs w:val="18"/>
                        </w:rPr>
                        <w:t xml:space="preserve"> Architektur</w:t>
                      </w:r>
                      <w:bookmarkEnd w:id="12"/>
                      <w:bookmarkEnd w:id="13"/>
                    </w:p>
                  </w:txbxContent>
                </v:textbox>
              </v:shape>
            </w:pict>
          </mc:Fallback>
        </mc:AlternateContent>
      </w:r>
      <w:r w:rsidR="00C425F5" w:rsidRPr="00C425F5">
        <w:rPr>
          <w:noProof/>
          <w:lang w:val="de-CH" w:eastAsia="de-CH"/>
        </w:rPr>
        <w:drawing>
          <wp:anchor distT="0" distB="0" distL="114300" distR="114300" simplePos="0" relativeHeight="251658240" behindDoc="1" locked="0" layoutInCell="1" allowOverlap="1" wp14:anchorId="6B5B2F86" wp14:editId="7D58A3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76575" cy="4000500"/>
            <wp:effectExtent l="0" t="0" r="9525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D2F8E" w14:textId="00D764F8" w:rsidR="002B1109" w:rsidRPr="002B1109" w:rsidRDefault="00E02AC2" w:rsidP="00E02AC2">
      <w:pPr>
        <w:suppressAutoHyphens w:val="0"/>
        <w:rPr>
          <w:lang w:val="de-CH" w:eastAsia="de-CH"/>
        </w:rPr>
      </w:pPr>
      <w:r>
        <w:rPr>
          <w:lang w:val="de-CH" w:eastAsia="de-CH"/>
        </w:rPr>
        <w:br w:type="page"/>
      </w:r>
    </w:p>
    <w:p w14:paraId="30FE703D" w14:textId="24C5EE9A" w:rsidR="001A3792" w:rsidRDefault="00601C9A" w:rsidP="001A3792">
      <w:pPr>
        <w:pStyle w:val="berschrift2"/>
        <w:rPr>
          <w:lang w:val="de-CH" w:eastAsia="de-CH"/>
        </w:rPr>
      </w:pPr>
      <w:bookmarkStart w:id="14" w:name="_Toc105759691"/>
      <w:r>
        <w:rPr>
          <w:lang w:val="de-CH" w:eastAsia="de-CH"/>
        </w:rPr>
        <w:lastRenderedPageBreak/>
        <w:t>Überlegungen</w:t>
      </w:r>
      <w:r w:rsidR="001A3792" w:rsidRPr="001A3792">
        <w:rPr>
          <w:lang w:val="de-CH" w:eastAsia="de-CH"/>
        </w:rPr>
        <w:t xml:space="preserve"> </w:t>
      </w:r>
      <w:r w:rsidR="001A3792">
        <w:rPr>
          <w:lang w:val="de-CH" w:eastAsia="de-CH"/>
        </w:rPr>
        <w:t>Use Case-Diagramm</w:t>
      </w:r>
      <w:bookmarkEnd w:id="14"/>
    </w:p>
    <w:p w14:paraId="0F7B6B04" w14:textId="7396FFBC" w:rsidR="00E02AC2" w:rsidRDefault="00E02AC2" w:rsidP="00E02AC2">
      <w:pPr>
        <w:rPr>
          <w:lang w:val="de-CH" w:eastAsia="de-CH"/>
        </w:rPr>
      </w:pPr>
      <w:r w:rsidRPr="1B6945EE">
        <w:rPr>
          <w:lang w:val="de-CH" w:eastAsia="de-CH"/>
        </w:rPr>
        <w:t>In dem Use Case Diagramm werden die Rollen und Funktionen eines Programmes aufg</w:t>
      </w:r>
      <w:r w:rsidR="00FE590C" w:rsidRPr="1B6945EE">
        <w:rPr>
          <w:lang w:val="de-CH" w:eastAsia="de-CH"/>
        </w:rPr>
        <w:t>ezeichnet. In diesem Falle gibt es die Rollen Bibliothek-Mitarbeiter, Kunde</w:t>
      </w:r>
      <w:r w:rsidR="00C21185" w:rsidRPr="1B6945EE">
        <w:rPr>
          <w:lang w:val="de-CH" w:eastAsia="de-CH"/>
        </w:rPr>
        <w:t>, Hintergrundprozess und Datenbankadministrator</w:t>
      </w:r>
      <w:r w:rsidR="008B065F" w:rsidRPr="1B6945EE">
        <w:rPr>
          <w:lang w:val="de-CH" w:eastAsia="de-CH"/>
        </w:rPr>
        <w:t xml:space="preserve">. </w:t>
      </w:r>
      <w:r w:rsidR="00391F95" w:rsidRPr="1B6945EE">
        <w:rPr>
          <w:lang w:val="de-CH" w:eastAsia="de-CH"/>
        </w:rPr>
        <w:t>Die Funktionen wurden auf die verschiedenen Rollen aufgeteilt</w:t>
      </w:r>
      <w:r w:rsidR="00991B95" w:rsidRPr="1B6945EE">
        <w:rPr>
          <w:lang w:val="de-CH" w:eastAsia="de-CH"/>
        </w:rPr>
        <w:t xml:space="preserve">. Wir werden in der Umsetzung den </w:t>
      </w:r>
      <w:proofErr w:type="spellStart"/>
      <w:r w:rsidR="00991B95" w:rsidRPr="1B6945EE">
        <w:rPr>
          <w:lang w:val="de-CH" w:eastAsia="de-CH"/>
        </w:rPr>
        <w:t>Usecase</w:t>
      </w:r>
      <w:proofErr w:type="spellEnd"/>
      <w:r w:rsidR="00991B95" w:rsidRPr="1B6945EE">
        <w:rPr>
          <w:lang w:val="de-CH" w:eastAsia="de-CH"/>
        </w:rPr>
        <w:t xml:space="preserve"> Kunde verwalten auswählen. Dies sieht wie folgt aus</w:t>
      </w:r>
      <w:r w:rsidR="00F15711" w:rsidRPr="1B6945EE">
        <w:rPr>
          <w:lang w:val="de-CH" w:eastAsia="de-CH"/>
        </w:rPr>
        <w:t>:</w:t>
      </w:r>
    </w:p>
    <w:p w14:paraId="767277E1" w14:textId="77777777" w:rsidR="00F15711" w:rsidRDefault="00F15711" w:rsidP="00E02AC2">
      <w:pPr>
        <w:rPr>
          <w:lang w:val="de-CH" w:eastAsia="de-CH"/>
        </w:rPr>
      </w:pPr>
    </w:p>
    <w:p w14:paraId="571C99C4" w14:textId="77777777" w:rsidR="003D20D3" w:rsidRDefault="00991B95" w:rsidP="00E02AC2">
      <w:pPr>
        <w:rPr>
          <w:b/>
          <w:bCs/>
          <w:lang w:val="de-CH" w:eastAsia="de-CH"/>
        </w:rPr>
      </w:pPr>
      <w:r>
        <w:rPr>
          <w:b/>
          <w:bCs/>
          <w:lang w:val="de-CH" w:eastAsia="de-CH"/>
        </w:rPr>
        <w:t xml:space="preserve">Bibliothek-Mitarbeiter: </w:t>
      </w:r>
      <w:r>
        <w:rPr>
          <w:b/>
          <w:bCs/>
          <w:lang w:val="de-CH" w:eastAsia="de-CH"/>
        </w:rPr>
        <w:tab/>
      </w:r>
    </w:p>
    <w:p w14:paraId="0FB43569" w14:textId="0E7C718B" w:rsidR="00991B95" w:rsidRDefault="003D20D3" w:rsidP="003D20D3">
      <w:pPr>
        <w:ind w:firstLine="708"/>
        <w:rPr>
          <w:lang w:val="de-CH" w:eastAsia="de-CH"/>
        </w:rPr>
      </w:pPr>
      <w:r>
        <w:rPr>
          <w:b/>
          <w:bCs/>
          <w:lang w:val="de-CH" w:eastAsia="de-CH"/>
        </w:rPr>
        <w:t xml:space="preserve">Kunden verwalten: </w:t>
      </w:r>
      <w:r w:rsidR="00991B95">
        <w:rPr>
          <w:lang w:val="de-CH" w:eastAsia="de-CH"/>
        </w:rPr>
        <w:t>Name suchen, Kunde</w:t>
      </w:r>
      <w:r w:rsidR="00476A94">
        <w:rPr>
          <w:lang w:val="de-CH" w:eastAsia="de-CH"/>
        </w:rPr>
        <w:t xml:space="preserve"> hinzufügen, </w:t>
      </w:r>
      <w:r w:rsidR="00F15711">
        <w:rPr>
          <w:lang w:val="de-CH" w:eastAsia="de-CH"/>
        </w:rPr>
        <w:t>Kunde Adresse ändern,</w:t>
      </w:r>
      <w:r w:rsidR="00991B95">
        <w:rPr>
          <w:lang w:val="de-CH" w:eastAsia="de-CH"/>
        </w:rPr>
        <w:t xml:space="preserve"> </w:t>
      </w:r>
    </w:p>
    <w:p w14:paraId="69A2D261" w14:textId="625325DF" w:rsidR="003D20D3" w:rsidRPr="003D20D3" w:rsidRDefault="003D20D3" w:rsidP="003D20D3">
      <w:pPr>
        <w:ind w:firstLine="708"/>
        <w:rPr>
          <w:lang w:val="de-CH" w:eastAsia="de-CH"/>
        </w:rPr>
      </w:pPr>
      <w:r>
        <w:rPr>
          <w:b/>
          <w:bCs/>
          <w:lang w:val="de-CH" w:eastAsia="de-CH"/>
        </w:rPr>
        <w:t xml:space="preserve">Kataloge pflegen:   </w:t>
      </w:r>
      <w:r>
        <w:rPr>
          <w:lang w:val="de-CH" w:eastAsia="de-CH"/>
        </w:rPr>
        <w:t xml:space="preserve">Medien hinzufügen, </w:t>
      </w:r>
      <w:r w:rsidR="009E6043">
        <w:rPr>
          <w:lang w:val="de-CH" w:eastAsia="de-CH"/>
        </w:rPr>
        <w:t>Titel suchen</w:t>
      </w:r>
    </w:p>
    <w:p w14:paraId="7220792B" w14:textId="18D9F066" w:rsidR="00F15711" w:rsidRPr="003A2E86" w:rsidRDefault="006E4D91" w:rsidP="00EA12E4">
      <w:pPr>
        <w:ind w:left="2832" w:hanging="2124"/>
        <w:rPr>
          <w:b/>
          <w:lang w:val="de-CH" w:eastAsia="de-CH"/>
        </w:rPr>
      </w:pPr>
      <w:r>
        <w:rPr>
          <w:b/>
          <w:bCs/>
          <w:lang w:val="de-CH" w:eastAsia="de-CH"/>
        </w:rPr>
        <w:t xml:space="preserve">Status </w:t>
      </w:r>
      <w:r w:rsidR="005012F1">
        <w:rPr>
          <w:b/>
          <w:bCs/>
          <w:lang w:val="de-CH" w:eastAsia="de-CH"/>
        </w:rPr>
        <w:t>ändern</w:t>
      </w:r>
      <w:r>
        <w:rPr>
          <w:b/>
          <w:bCs/>
          <w:lang w:val="de-CH" w:eastAsia="de-CH"/>
        </w:rPr>
        <w:t>:</w:t>
      </w:r>
      <w:r w:rsidR="003A2E86">
        <w:rPr>
          <w:b/>
          <w:bCs/>
          <w:lang w:val="de-CH" w:eastAsia="de-CH"/>
        </w:rPr>
        <w:t xml:space="preserve"> </w:t>
      </w:r>
      <w:r w:rsidR="005012F1">
        <w:rPr>
          <w:b/>
          <w:bCs/>
          <w:lang w:val="de-CH" w:eastAsia="de-CH"/>
        </w:rPr>
        <w:tab/>
        <w:t xml:space="preserve"> </w:t>
      </w:r>
      <w:r w:rsidR="003A2E86">
        <w:rPr>
          <w:lang w:val="de-CH" w:eastAsia="de-CH"/>
        </w:rPr>
        <w:t xml:space="preserve">Name suchen, Titel suchen, Medium ausleihen, Medium           </w:t>
      </w:r>
      <w:r w:rsidR="00120931">
        <w:rPr>
          <w:lang w:val="de-CH" w:eastAsia="de-CH"/>
        </w:rPr>
        <w:t xml:space="preserve"> </w:t>
      </w:r>
      <w:r w:rsidR="00624648">
        <w:rPr>
          <w:lang w:val="de-CH" w:eastAsia="de-CH"/>
        </w:rPr>
        <w:t xml:space="preserve">     </w:t>
      </w:r>
      <w:r w:rsidR="003A2E86">
        <w:rPr>
          <w:lang w:val="de-CH" w:eastAsia="de-CH"/>
        </w:rPr>
        <w:t>zurückbringen</w:t>
      </w:r>
      <w:r>
        <w:rPr>
          <w:b/>
          <w:bCs/>
          <w:lang w:val="de-CH" w:eastAsia="de-CH"/>
        </w:rPr>
        <w:t xml:space="preserve"> </w:t>
      </w:r>
      <w:r w:rsidR="00F15711">
        <w:rPr>
          <w:lang w:val="de-CH" w:eastAsia="de-CH"/>
        </w:rPr>
        <w:tab/>
      </w:r>
      <w:r w:rsidR="00F15711">
        <w:rPr>
          <w:lang w:val="de-CH" w:eastAsia="de-CH"/>
        </w:rPr>
        <w:tab/>
      </w:r>
      <w:r w:rsidR="00F15711">
        <w:rPr>
          <w:lang w:val="de-CH" w:eastAsia="de-CH"/>
        </w:rPr>
        <w:tab/>
      </w:r>
    </w:p>
    <w:p w14:paraId="360A241C" w14:textId="55863202" w:rsidR="00991B95" w:rsidRPr="00F15711" w:rsidRDefault="00991B95" w:rsidP="00E02AC2">
      <w:pPr>
        <w:rPr>
          <w:lang w:val="de-CH" w:eastAsia="de-CH"/>
        </w:rPr>
      </w:pPr>
      <w:r>
        <w:rPr>
          <w:b/>
          <w:bCs/>
          <w:lang w:val="de-CH" w:eastAsia="de-CH"/>
        </w:rPr>
        <w:t>Kunde:</w:t>
      </w:r>
      <w:r w:rsidR="003A2E86">
        <w:rPr>
          <w:b/>
          <w:bCs/>
          <w:lang w:val="de-CH" w:eastAsia="de-CH"/>
        </w:rPr>
        <w:tab/>
      </w:r>
      <w:r w:rsidR="003A2E86">
        <w:rPr>
          <w:b/>
          <w:bCs/>
          <w:lang w:val="de-CH" w:eastAsia="de-CH"/>
        </w:rPr>
        <w:tab/>
      </w:r>
      <w:r w:rsidR="003A2E86">
        <w:rPr>
          <w:b/>
          <w:bCs/>
          <w:lang w:val="de-CH" w:eastAsia="de-CH"/>
        </w:rPr>
        <w:tab/>
        <w:t xml:space="preserve"> </w:t>
      </w:r>
      <w:r w:rsidR="003A2E86">
        <w:rPr>
          <w:lang w:val="de-CH" w:eastAsia="de-CH"/>
        </w:rPr>
        <w:t>Medium ausleihen, Medium zurückbringen</w:t>
      </w:r>
      <w:r w:rsidR="00F15711">
        <w:rPr>
          <w:b/>
          <w:bCs/>
          <w:lang w:val="de-CH" w:eastAsia="de-CH"/>
        </w:rPr>
        <w:tab/>
      </w:r>
      <w:r w:rsidR="00F15711">
        <w:rPr>
          <w:b/>
          <w:bCs/>
          <w:lang w:val="de-CH" w:eastAsia="de-CH"/>
        </w:rPr>
        <w:tab/>
      </w:r>
    </w:p>
    <w:p w14:paraId="7A6378AC" w14:textId="21D14D58" w:rsidR="00991B95" w:rsidRPr="005012F1" w:rsidRDefault="00991B95" w:rsidP="00E02AC2">
      <w:pPr>
        <w:rPr>
          <w:lang w:val="de-CH" w:eastAsia="de-CH"/>
        </w:rPr>
      </w:pPr>
      <w:r>
        <w:rPr>
          <w:b/>
          <w:bCs/>
          <w:lang w:val="de-CH" w:eastAsia="de-CH"/>
        </w:rPr>
        <w:t>Hintergrundprozess:</w:t>
      </w:r>
      <w:r w:rsidR="005012F1">
        <w:rPr>
          <w:b/>
          <w:bCs/>
          <w:lang w:val="de-CH" w:eastAsia="de-CH"/>
        </w:rPr>
        <w:tab/>
        <w:t xml:space="preserve"> </w:t>
      </w:r>
      <w:r w:rsidR="005012F1">
        <w:rPr>
          <w:lang w:val="de-CH" w:eastAsia="de-CH"/>
        </w:rPr>
        <w:t>Rückgabenerinnerung versenden</w:t>
      </w:r>
    </w:p>
    <w:p w14:paraId="40D2C1FD" w14:textId="39F49B63" w:rsidR="00991B95" w:rsidRDefault="00991B95" w:rsidP="00E02AC2">
      <w:pPr>
        <w:rPr>
          <w:b/>
          <w:bCs/>
          <w:lang w:val="de-CH" w:eastAsia="de-CH"/>
        </w:rPr>
      </w:pPr>
      <w:r>
        <w:rPr>
          <w:b/>
          <w:bCs/>
          <w:lang w:val="de-CH" w:eastAsia="de-CH"/>
        </w:rPr>
        <w:t>Datenbank-Administrator:</w:t>
      </w:r>
    </w:p>
    <w:p w14:paraId="51601358" w14:textId="553D0234" w:rsidR="005012F1" w:rsidRPr="00991B95" w:rsidRDefault="005012F1" w:rsidP="00E02AC2">
      <w:pPr>
        <w:rPr>
          <w:b/>
          <w:bCs/>
          <w:lang w:val="de-CH" w:eastAsia="de-CH"/>
        </w:rPr>
      </w:pPr>
      <w:r>
        <w:rPr>
          <w:b/>
          <w:bCs/>
          <w:lang w:val="de-CH" w:eastAsia="de-CH"/>
        </w:rPr>
        <w:tab/>
        <w:t xml:space="preserve">Datenbank verwalten: </w:t>
      </w:r>
      <w:r w:rsidRPr="005012F1">
        <w:rPr>
          <w:lang w:val="de-CH" w:eastAsia="de-CH"/>
        </w:rPr>
        <w:t>Tabelle erstellen, lösche, bearbeiten</w:t>
      </w:r>
    </w:p>
    <w:p w14:paraId="3C58849A" w14:textId="0A2CA9DE" w:rsidR="00C71A14" w:rsidRDefault="00CA21D1" w:rsidP="00CA21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1FD22D" wp14:editId="617932D9">
            <wp:extent cx="5162550" cy="5919312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0" t="1250" b="817"/>
                    <a:stretch/>
                  </pic:blipFill>
                  <pic:spPr bwMode="auto">
                    <a:xfrm>
                      <a:off x="0" y="0"/>
                      <a:ext cx="5215363" cy="59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123F8" w14:textId="6814CFC3" w:rsidR="00601C9A" w:rsidRPr="00CA21D1" w:rsidRDefault="00C71A14" w:rsidP="00C71A14">
      <w:pPr>
        <w:pStyle w:val="Beschriftung"/>
        <w:jc w:val="center"/>
        <w:rPr>
          <w:sz w:val="18"/>
          <w:szCs w:val="18"/>
          <w:lang w:val="de-CH" w:eastAsia="de-CH"/>
        </w:rPr>
      </w:pPr>
      <w:bookmarkStart w:id="15" w:name="_Toc105761968"/>
      <w:r w:rsidRPr="00CA21D1">
        <w:rPr>
          <w:sz w:val="18"/>
          <w:szCs w:val="18"/>
        </w:rPr>
        <w:t xml:space="preserve">Abbildung </w:t>
      </w:r>
      <w:r w:rsidRPr="00CA21D1">
        <w:rPr>
          <w:sz w:val="18"/>
          <w:szCs w:val="18"/>
        </w:rPr>
        <w:fldChar w:fldCharType="begin"/>
      </w:r>
      <w:r w:rsidRPr="00CA21D1">
        <w:rPr>
          <w:sz w:val="18"/>
          <w:szCs w:val="18"/>
        </w:rPr>
        <w:instrText xml:space="preserve"> SEQ Abbildung \* ARABIC </w:instrText>
      </w:r>
      <w:r w:rsidRPr="00CA21D1">
        <w:rPr>
          <w:sz w:val="18"/>
          <w:szCs w:val="18"/>
        </w:rPr>
        <w:fldChar w:fldCharType="separate"/>
      </w:r>
      <w:r w:rsidR="007A6513">
        <w:rPr>
          <w:noProof/>
          <w:sz w:val="18"/>
          <w:szCs w:val="18"/>
        </w:rPr>
        <w:t>2</w:t>
      </w:r>
      <w:r w:rsidRPr="00CA21D1">
        <w:rPr>
          <w:sz w:val="18"/>
          <w:szCs w:val="18"/>
        </w:rPr>
        <w:fldChar w:fldCharType="end"/>
      </w:r>
      <w:r w:rsidRPr="00CA21D1">
        <w:rPr>
          <w:sz w:val="18"/>
          <w:szCs w:val="18"/>
        </w:rPr>
        <w:t>: Use Case Diagramm</w:t>
      </w:r>
      <w:bookmarkEnd w:id="15"/>
    </w:p>
    <w:p w14:paraId="53D223E4" w14:textId="35AE9113" w:rsidR="008C55AF" w:rsidRPr="008C55AF" w:rsidRDefault="00361635" w:rsidP="008C55AF">
      <w:pPr>
        <w:pStyle w:val="berschrift2"/>
        <w:rPr>
          <w:lang w:val="de-CH" w:eastAsia="de-CH"/>
        </w:rPr>
      </w:pPr>
      <w:bookmarkStart w:id="16" w:name="_Toc105759692"/>
      <w:r>
        <w:rPr>
          <w:lang w:val="de-CH" w:eastAsia="de-CH"/>
        </w:rPr>
        <w:lastRenderedPageBreak/>
        <w:t>Domain Modell</w:t>
      </w:r>
      <w:bookmarkEnd w:id="16"/>
    </w:p>
    <w:p w14:paraId="1E386513" w14:textId="5B5FF303" w:rsidR="001A3792" w:rsidRPr="001A3792" w:rsidRDefault="00261EB9" w:rsidP="001A3792">
      <w:pPr>
        <w:rPr>
          <w:lang w:val="de-CH" w:eastAsia="de-CH"/>
        </w:rPr>
      </w:pPr>
      <w:r>
        <w:rPr>
          <w:lang w:val="de-CH" w:eastAsia="de-CH"/>
        </w:rPr>
        <w:t xml:space="preserve">Im UML-Klassendiagramm werden die </w:t>
      </w:r>
      <w:r w:rsidR="00EE4DFE">
        <w:rPr>
          <w:lang w:val="de-CH" w:eastAsia="de-CH"/>
        </w:rPr>
        <w:t xml:space="preserve">Klassen, Instanzen, </w:t>
      </w:r>
      <w:r w:rsidR="00B91FFA">
        <w:rPr>
          <w:lang w:val="de-CH" w:eastAsia="de-CH"/>
        </w:rPr>
        <w:t>Variablen</w:t>
      </w:r>
      <w:r w:rsidR="00EE4DFE">
        <w:rPr>
          <w:lang w:val="de-CH" w:eastAsia="de-CH"/>
        </w:rPr>
        <w:t xml:space="preserve"> und Methoden</w:t>
      </w:r>
      <w:r w:rsidR="008763B9">
        <w:rPr>
          <w:lang w:val="de-CH" w:eastAsia="de-CH"/>
        </w:rPr>
        <w:t xml:space="preserve"> aufgezeigt.</w:t>
      </w:r>
      <w:r w:rsidR="00890539">
        <w:rPr>
          <w:lang w:val="de-CH" w:eastAsia="de-CH"/>
        </w:rPr>
        <w:t xml:space="preserve"> Des Weiteren</w:t>
      </w:r>
      <w:r w:rsidR="008763B9">
        <w:rPr>
          <w:lang w:val="de-CH" w:eastAsia="de-CH"/>
        </w:rPr>
        <w:t xml:space="preserve"> </w:t>
      </w:r>
      <w:r w:rsidR="00B91FFA">
        <w:rPr>
          <w:lang w:val="de-CH" w:eastAsia="de-CH"/>
        </w:rPr>
        <w:t xml:space="preserve">zeigt es die Verbindungen zwischen den verschiedenen Klassen. Für die Klassen wurde </w:t>
      </w:r>
    </w:p>
    <w:p w14:paraId="4986F233" w14:textId="77777777" w:rsidR="007A6513" w:rsidRDefault="007A6513" w:rsidP="004844D8">
      <w:pPr>
        <w:keepNext/>
        <w:jc w:val="center"/>
      </w:pPr>
      <w:r w:rsidRPr="007A6513">
        <w:rPr>
          <w:noProof/>
          <w:lang w:val="de-CH" w:eastAsia="de-CH"/>
        </w:rPr>
        <w:drawing>
          <wp:inline distT="0" distB="0" distL="0" distR="0" wp14:anchorId="796B35D0" wp14:editId="0A61498E">
            <wp:extent cx="6299835" cy="4989195"/>
            <wp:effectExtent l="0" t="0" r="5715" b="190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0B12" w14:textId="53C4BF4C" w:rsidR="00D8653C" w:rsidRDefault="007A6513" w:rsidP="004844D8">
      <w:pPr>
        <w:pStyle w:val="Beschriftung"/>
        <w:jc w:val="center"/>
        <w:rPr>
          <w:lang w:val="de-CH" w:eastAsia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Domainmodell</w:t>
      </w:r>
    </w:p>
    <w:p w14:paraId="30BAE02C" w14:textId="45969ADD" w:rsidR="002B6A4D" w:rsidRDefault="009D1217" w:rsidP="008C55AF">
      <w:pPr>
        <w:suppressAutoHyphens w:val="0"/>
        <w:rPr>
          <w:lang w:val="de-CH" w:eastAsia="de-CH"/>
        </w:rPr>
      </w:pPr>
      <w:r>
        <w:rPr>
          <w:lang w:val="de-CH" w:eastAsia="de-CH"/>
        </w:rPr>
        <w:br w:type="page"/>
      </w:r>
    </w:p>
    <w:p w14:paraId="4B0E7574" w14:textId="0E6F630A" w:rsidR="006A6C15" w:rsidRDefault="006A6C15" w:rsidP="006A6C15">
      <w:pPr>
        <w:pStyle w:val="berschrift2"/>
        <w:rPr>
          <w:lang w:val="de-CH" w:eastAsia="de-CH"/>
        </w:rPr>
      </w:pPr>
      <w:bookmarkStart w:id="17" w:name="_Toc105759693"/>
      <w:r>
        <w:rPr>
          <w:lang w:val="de-CH" w:eastAsia="de-CH"/>
        </w:rPr>
        <w:lastRenderedPageBreak/>
        <w:t>ERM</w:t>
      </w:r>
      <w:bookmarkEnd w:id="17"/>
    </w:p>
    <w:p w14:paraId="4606122C" w14:textId="648B8EF5" w:rsidR="00F01501" w:rsidRDefault="00F01501" w:rsidP="00F01501">
      <w:pPr>
        <w:rPr>
          <w:lang w:val="de-CH" w:eastAsia="de-CH"/>
        </w:rPr>
      </w:pPr>
      <w:r>
        <w:rPr>
          <w:lang w:val="de-CH" w:eastAsia="de-CH"/>
        </w:rPr>
        <w:t xml:space="preserve">Das ERM </w:t>
      </w:r>
      <w:r w:rsidR="005A3EAB">
        <w:rPr>
          <w:lang w:val="de-CH" w:eastAsia="de-CH"/>
        </w:rPr>
        <w:t>dient dazu, einen Entwurf einer Datenbank visuell darzustellen.</w:t>
      </w:r>
      <w:r w:rsidR="00AA6D6C">
        <w:rPr>
          <w:lang w:val="de-CH" w:eastAsia="de-CH"/>
        </w:rPr>
        <w:t xml:space="preserve"> Dadurch kann der Architekt die Datenbank </w:t>
      </w:r>
      <w:r w:rsidR="00F13744">
        <w:rPr>
          <w:lang w:val="de-CH" w:eastAsia="de-CH"/>
        </w:rPr>
        <w:t xml:space="preserve">als </w:t>
      </w:r>
      <w:r w:rsidR="00645B0B">
        <w:rPr>
          <w:lang w:val="de-CH" w:eastAsia="de-CH"/>
        </w:rPr>
        <w:t>Ganzes</w:t>
      </w:r>
      <w:r w:rsidR="00F13744">
        <w:rPr>
          <w:lang w:val="de-CH" w:eastAsia="de-CH"/>
        </w:rPr>
        <w:t xml:space="preserve">, mit allen Beziehungen und </w:t>
      </w:r>
      <w:proofErr w:type="spellStart"/>
      <w:r w:rsidR="00F13744">
        <w:rPr>
          <w:lang w:val="de-CH" w:eastAsia="de-CH"/>
        </w:rPr>
        <w:t>Constraints</w:t>
      </w:r>
      <w:proofErr w:type="spellEnd"/>
      <w:r w:rsidR="00F13744">
        <w:rPr>
          <w:lang w:val="de-CH" w:eastAsia="de-CH"/>
        </w:rPr>
        <w:t xml:space="preserve"> sehen. </w:t>
      </w:r>
      <w:r w:rsidR="00CC109D">
        <w:rPr>
          <w:lang w:val="de-CH" w:eastAsia="de-CH"/>
        </w:rPr>
        <w:t xml:space="preserve">Hierbei kann aus dem ERM dann </w:t>
      </w:r>
      <w:r w:rsidR="00BC5125">
        <w:rPr>
          <w:lang w:val="de-CH" w:eastAsia="de-CH"/>
        </w:rPr>
        <w:t xml:space="preserve">die Datenbank erzeugt werden. </w:t>
      </w:r>
      <w:r w:rsidR="006830DB">
        <w:rPr>
          <w:lang w:val="de-CH" w:eastAsia="de-CH"/>
        </w:rPr>
        <w:t xml:space="preserve">Dabei wurde zuerst </w:t>
      </w:r>
      <w:r w:rsidR="00A45C40">
        <w:rPr>
          <w:lang w:val="de-CH" w:eastAsia="de-CH"/>
        </w:rPr>
        <w:t>überlegt</w:t>
      </w:r>
      <w:r w:rsidR="006830DB">
        <w:rPr>
          <w:lang w:val="de-CH" w:eastAsia="de-CH"/>
        </w:rPr>
        <w:t xml:space="preserve"> welche </w:t>
      </w:r>
      <w:r w:rsidR="00A45C40">
        <w:rPr>
          <w:lang w:val="de-CH" w:eastAsia="de-CH"/>
        </w:rPr>
        <w:t>Objekte in der Datenbank abgespeichert werden müssen anschliessend konnte aus dem ERM der SQL code generiert werden.</w:t>
      </w:r>
      <w:r w:rsidR="004E3603">
        <w:rPr>
          <w:lang w:val="de-CH" w:eastAsia="de-CH"/>
        </w:rPr>
        <w:t xml:space="preserve"> Zudem gibt es </w:t>
      </w:r>
      <w:r w:rsidR="00CB5CF2">
        <w:rPr>
          <w:lang w:val="de-CH" w:eastAsia="de-CH"/>
        </w:rPr>
        <w:t xml:space="preserve">in der Tabelle Kunde ein Fremdschlüsselverbindung </w:t>
      </w:r>
      <w:r w:rsidR="00125916">
        <w:rPr>
          <w:lang w:val="de-CH" w:eastAsia="de-CH"/>
        </w:rPr>
        <w:t>von</w:t>
      </w:r>
      <w:r w:rsidR="004E3603">
        <w:rPr>
          <w:lang w:val="de-CH" w:eastAsia="de-CH"/>
        </w:rPr>
        <w:t xml:space="preserve"> «</w:t>
      </w:r>
      <w:proofErr w:type="spellStart"/>
      <w:r w:rsidR="004E3603">
        <w:rPr>
          <w:lang w:val="de-CH" w:eastAsia="de-CH"/>
        </w:rPr>
        <w:t>idAdresse</w:t>
      </w:r>
      <w:proofErr w:type="spellEnd"/>
      <w:r w:rsidR="004E3603">
        <w:rPr>
          <w:lang w:val="de-CH" w:eastAsia="de-CH"/>
        </w:rPr>
        <w:t xml:space="preserve">» </w:t>
      </w:r>
      <w:r w:rsidR="00125916">
        <w:rPr>
          <w:lang w:val="de-CH" w:eastAsia="de-CH"/>
        </w:rPr>
        <w:t>in der Tabelle Adresse.</w:t>
      </w:r>
      <w:r w:rsidR="0011580A">
        <w:rPr>
          <w:lang w:val="de-CH" w:eastAsia="de-CH"/>
        </w:rPr>
        <w:t xml:space="preserve"> Dieser Fremdschlüssel wird verwendet, dass die «</w:t>
      </w:r>
      <w:proofErr w:type="spellStart"/>
      <w:r w:rsidR="0011580A">
        <w:rPr>
          <w:lang w:val="de-CH" w:eastAsia="de-CH"/>
        </w:rPr>
        <w:t>idAdresse</w:t>
      </w:r>
      <w:proofErr w:type="spellEnd"/>
      <w:r w:rsidR="0011580A">
        <w:rPr>
          <w:lang w:val="de-CH" w:eastAsia="de-CH"/>
        </w:rPr>
        <w:t>» übereinstimmt,</w:t>
      </w:r>
    </w:p>
    <w:p w14:paraId="3A45307D" w14:textId="77777777" w:rsidR="00A45C40" w:rsidRPr="00F01501" w:rsidRDefault="00A45C40" w:rsidP="00F01501">
      <w:pPr>
        <w:rPr>
          <w:lang w:val="de-CH" w:eastAsia="de-CH"/>
        </w:rPr>
      </w:pPr>
    </w:p>
    <w:p w14:paraId="618886BF" w14:textId="77777777" w:rsidR="00286D53" w:rsidRDefault="006C7771" w:rsidP="00286D53">
      <w:pPr>
        <w:keepNext/>
      </w:pPr>
      <w:r w:rsidRPr="006C7771">
        <w:rPr>
          <w:noProof/>
          <w:lang w:val="de-CH" w:eastAsia="de-CH"/>
        </w:rPr>
        <w:drawing>
          <wp:inline distT="0" distB="0" distL="0" distR="0" wp14:anchorId="1ED2FA60" wp14:editId="545AA272">
            <wp:extent cx="6299835" cy="3960495"/>
            <wp:effectExtent l="0" t="0" r="5715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118" w14:textId="5EECEF60" w:rsidR="006A6C15" w:rsidRPr="006A6C15" w:rsidRDefault="00286D53" w:rsidP="00286D53">
      <w:pPr>
        <w:pStyle w:val="Beschriftung"/>
        <w:rPr>
          <w:lang w:val="de-CH" w:eastAsia="de-CH"/>
        </w:rPr>
      </w:pPr>
      <w:bookmarkStart w:id="18" w:name="_Toc10576196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4</w:t>
      </w:r>
      <w:r>
        <w:fldChar w:fldCharType="end"/>
      </w:r>
      <w:r>
        <w:t xml:space="preserve"> ERM</w:t>
      </w:r>
      <w:bookmarkEnd w:id="18"/>
    </w:p>
    <w:p w14:paraId="489B97AC" w14:textId="633C6945" w:rsidR="00A33A64" w:rsidRDefault="008C55AF" w:rsidP="00ED575B">
      <w:pPr>
        <w:pStyle w:val="berschrift1"/>
        <w:rPr>
          <w:lang w:val="de-CH" w:eastAsia="de-CH"/>
        </w:rPr>
      </w:pPr>
      <w:bookmarkStart w:id="19" w:name="_Toc105759694"/>
      <w:r>
        <w:rPr>
          <w:lang w:val="de-CH" w:eastAsia="de-CH"/>
        </w:rPr>
        <w:t>Teil 2: OOD</w:t>
      </w:r>
      <w:bookmarkEnd w:id="19"/>
    </w:p>
    <w:p w14:paraId="11170E49" w14:textId="2F36AF5F" w:rsidR="00FB7E57" w:rsidRDefault="00125916" w:rsidP="00685243">
      <w:pPr>
        <w:rPr>
          <w:lang w:val="de-CH" w:eastAsia="de-CH"/>
        </w:rPr>
      </w:pPr>
      <w:r>
        <w:rPr>
          <w:lang w:val="de-CH" w:eastAsia="de-CH"/>
        </w:rPr>
        <w:t xml:space="preserve">Der zweite Teil des </w:t>
      </w:r>
      <w:r w:rsidR="00BC7992">
        <w:rPr>
          <w:lang w:val="de-CH" w:eastAsia="de-CH"/>
        </w:rPr>
        <w:t xml:space="preserve">Dokuments befasst sich mit dem Objekt </w:t>
      </w:r>
      <w:r w:rsidR="002D0E6B">
        <w:rPr>
          <w:lang w:val="de-CH" w:eastAsia="de-CH"/>
        </w:rPr>
        <w:t>O</w:t>
      </w:r>
      <w:r w:rsidR="00BC7992">
        <w:rPr>
          <w:lang w:val="de-CH" w:eastAsia="de-CH"/>
        </w:rPr>
        <w:t>rientierten Design</w:t>
      </w:r>
      <w:r w:rsidR="009A7C53">
        <w:rPr>
          <w:lang w:val="de-CH" w:eastAsia="de-CH"/>
        </w:rPr>
        <w:t xml:space="preserve">. </w:t>
      </w:r>
      <w:r w:rsidR="00FB7E57">
        <w:rPr>
          <w:lang w:val="de-CH" w:eastAsia="de-CH"/>
        </w:rPr>
        <w:t>Im Objektorientierten Design</w:t>
      </w:r>
      <w:r w:rsidR="00E5479D">
        <w:rPr>
          <w:lang w:val="de-CH" w:eastAsia="de-CH"/>
        </w:rPr>
        <w:t xml:space="preserve"> werde die Designpatteren, das fertige Klassendiagramm und </w:t>
      </w:r>
      <w:r w:rsidR="00CC21FE">
        <w:rPr>
          <w:lang w:val="de-CH" w:eastAsia="de-CH"/>
        </w:rPr>
        <w:t xml:space="preserve">das Sequenzdiagramm erarbeitet und festgelegt. </w:t>
      </w:r>
    </w:p>
    <w:p w14:paraId="7464D02D" w14:textId="11FA216B" w:rsidR="00685243" w:rsidRDefault="00685243" w:rsidP="00685243">
      <w:pPr>
        <w:pStyle w:val="berschrift2"/>
        <w:rPr>
          <w:lang w:val="de-CH" w:eastAsia="de-CH"/>
        </w:rPr>
      </w:pPr>
      <w:bookmarkStart w:id="20" w:name="_Toc105759695"/>
      <w:r>
        <w:rPr>
          <w:lang w:val="de-CH" w:eastAsia="de-CH"/>
        </w:rPr>
        <w:t>Desi</w:t>
      </w:r>
      <w:r w:rsidR="00EE5854">
        <w:rPr>
          <w:lang w:val="de-CH" w:eastAsia="de-CH"/>
        </w:rPr>
        <w:t>g</w:t>
      </w:r>
      <w:r>
        <w:rPr>
          <w:lang w:val="de-CH" w:eastAsia="de-CH"/>
        </w:rPr>
        <w:t>npatter</w:t>
      </w:r>
      <w:r w:rsidR="00EE5854">
        <w:rPr>
          <w:lang w:val="de-CH" w:eastAsia="de-CH"/>
        </w:rPr>
        <w:t>ns</w:t>
      </w:r>
      <w:bookmarkEnd w:id="20"/>
    </w:p>
    <w:p w14:paraId="30B424E7" w14:textId="266CD9D8" w:rsidR="00CC21FE" w:rsidRPr="00CC21FE" w:rsidRDefault="003650D4" w:rsidP="00CC21FE">
      <w:pPr>
        <w:rPr>
          <w:lang w:val="de-CH" w:eastAsia="de-CH"/>
        </w:rPr>
      </w:pPr>
      <w:r>
        <w:rPr>
          <w:lang w:val="de-CH" w:eastAsia="de-CH"/>
        </w:rPr>
        <w:t>Designpattern dienen als sogenannte Lösungsschab</w:t>
      </w:r>
      <w:r w:rsidR="008D16CD">
        <w:rPr>
          <w:lang w:val="de-CH" w:eastAsia="de-CH"/>
        </w:rPr>
        <w:t>l</w:t>
      </w:r>
      <w:r w:rsidR="00C47A92">
        <w:rPr>
          <w:lang w:val="de-CH" w:eastAsia="de-CH"/>
        </w:rPr>
        <w:t xml:space="preserve">one für wiederkehrende </w:t>
      </w:r>
      <w:r w:rsidR="008D16CD">
        <w:rPr>
          <w:lang w:val="de-CH" w:eastAsia="de-CH"/>
        </w:rPr>
        <w:t>Entwurfsprobleme. Es regelt einen bestimmten Aufbau eines Programmes.</w:t>
      </w:r>
      <w:r w:rsidR="00894874">
        <w:rPr>
          <w:lang w:val="de-CH" w:eastAsia="de-CH"/>
        </w:rPr>
        <w:t xml:space="preserve"> Es stellt eine Wiederverwendbare </w:t>
      </w:r>
      <w:proofErr w:type="spellStart"/>
      <w:r w:rsidR="00894874">
        <w:rPr>
          <w:lang w:val="de-CH" w:eastAsia="de-CH"/>
        </w:rPr>
        <w:t>vorlage</w:t>
      </w:r>
      <w:proofErr w:type="spellEnd"/>
      <w:r w:rsidR="00894874">
        <w:rPr>
          <w:lang w:val="de-CH" w:eastAsia="de-CH"/>
        </w:rPr>
        <w:t xml:space="preserve"> dar.</w:t>
      </w:r>
    </w:p>
    <w:p w14:paraId="6E107681" w14:textId="1EA64091" w:rsidR="00EE5854" w:rsidRDefault="00EE5854" w:rsidP="00EE5854">
      <w:pPr>
        <w:pStyle w:val="berschrift3"/>
        <w:rPr>
          <w:lang w:val="de-CH" w:eastAsia="de-CH"/>
        </w:rPr>
      </w:pPr>
      <w:bookmarkStart w:id="21" w:name="_Toc105759696"/>
      <w:r>
        <w:rPr>
          <w:lang w:val="de-CH" w:eastAsia="de-CH"/>
        </w:rPr>
        <w:t>Fas</w:t>
      </w:r>
      <w:r w:rsidR="009A31E2">
        <w:rPr>
          <w:lang w:val="de-CH" w:eastAsia="de-CH"/>
        </w:rPr>
        <w:t>s</w:t>
      </w:r>
      <w:r>
        <w:rPr>
          <w:lang w:val="de-CH" w:eastAsia="de-CH"/>
        </w:rPr>
        <w:t>adenpattern</w:t>
      </w:r>
      <w:bookmarkEnd w:id="21"/>
    </w:p>
    <w:p w14:paraId="4E48A2C7" w14:textId="63022E7D" w:rsidR="00B72406" w:rsidRPr="00B72406" w:rsidRDefault="00F176E0" w:rsidP="00B72406">
      <w:pPr>
        <w:rPr>
          <w:lang w:val="de-CH" w:eastAsia="de-CH"/>
        </w:rPr>
      </w:pPr>
      <w:r>
        <w:rPr>
          <w:lang w:val="de-CH" w:eastAsia="de-CH"/>
        </w:rPr>
        <w:t>Das Fassadenpatteren ist ein Strukturmuster.</w:t>
      </w:r>
      <w:r w:rsidR="00F07D98">
        <w:rPr>
          <w:lang w:val="de-CH" w:eastAsia="de-CH"/>
        </w:rPr>
        <w:t xml:space="preserve"> Es bietet eine einheitliche und vereinfachte Schnittstelle zu verschiedenen Sub-Systemen</w:t>
      </w:r>
      <w:r w:rsidR="00927B3B">
        <w:rPr>
          <w:lang w:val="de-CH" w:eastAsia="de-CH"/>
        </w:rPr>
        <w:t xml:space="preserve">. Es </w:t>
      </w:r>
      <w:r w:rsidR="009113C7">
        <w:rPr>
          <w:lang w:val="de-CH" w:eastAsia="de-CH"/>
        </w:rPr>
        <w:t xml:space="preserve">dient der Trennung der Benutzerrelevanten </w:t>
      </w:r>
      <w:r w:rsidR="00C852BF">
        <w:rPr>
          <w:lang w:val="de-CH" w:eastAsia="de-CH"/>
        </w:rPr>
        <w:t xml:space="preserve">und der Betriebsrelevanten </w:t>
      </w:r>
      <w:r w:rsidR="00A13489">
        <w:rPr>
          <w:lang w:val="de-CH" w:eastAsia="de-CH"/>
        </w:rPr>
        <w:t>Vorgänge.</w:t>
      </w:r>
      <w:r w:rsidR="00D1525A">
        <w:rPr>
          <w:lang w:val="de-CH" w:eastAsia="de-CH"/>
        </w:rPr>
        <w:t xml:space="preserve"> Das Fassadenpattern wurde dem Anwendungs- und DB-Package verwendet.</w:t>
      </w:r>
    </w:p>
    <w:p w14:paraId="0D814460" w14:textId="789421DC" w:rsidR="00670730" w:rsidRDefault="00E5479D" w:rsidP="0097431C">
      <w:pPr>
        <w:suppressAutoHyphens w:val="0"/>
        <w:rPr>
          <w:lang w:val="de-CH" w:eastAsia="de-CH"/>
        </w:rPr>
      </w:pPr>
      <w:r>
        <w:rPr>
          <w:lang w:val="de-CH" w:eastAsia="de-CH"/>
        </w:rPr>
        <w:br w:type="page"/>
      </w:r>
    </w:p>
    <w:p w14:paraId="0E09E984" w14:textId="77777777" w:rsidR="00F64972" w:rsidRDefault="00F64972" w:rsidP="0097431C">
      <w:pPr>
        <w:suppressAutoHyphens w:val="0"/>
        <w:rPr>
          <w:lang w:val="de-CH" w:eastAsia="de-CH"/>
        </w:rPr>
      </w:pPr>
    </w:p>
    <w:p w14:paraId="7699E663" w14:textId="030FA821" w:rsidR="00F64972" w:rsidRDefault="00F64972" w:rsidP="00F64972">
      <w:pPr>
        <w:pStyle w:val="berschrift2"/>
        <w:rPr>
          <w:lang w:val="de-CH" w:eastAsia="de-CH"/>
        </w:rPr>
      </w:pPr>
      <w:r>
        <w:rPr>
          <w:lang w:val="de-CH" w:eastAsia="de-CH"/>
        </w:rPr>
        <w:t>Paketübersicht</w:t>
      </w:r>
    </w:p>
    <w:p w14:paraId="7A8DEFBF" w14:textId="65A125D0" w:rsidR="00C31260" w:rsidRPr="00C31260" w:rsidRDefault="001C45FA" w:rsidP="00000D92">
      <w:pPr>
        <w:rPr>
          <w:lang w:val="de-CH" w:eastAsia="de-CH"/>
        </w:rPr>
      </w:pPr>
      <w:r w:rsidRPr="00F64972">
        <w:rPr>
          <w:noProof/>
          <w:lang w:val="de-CH" w:eastAsia="de-CH"/>
        </w:rPr>
        <w:drawing>
          <wp:inline distT="0" distB="0" distL="0" distR="0" wp14:anchorId="7BFD6AF2" wp14:editId="43FCD2B4">
            <wp:extent cx="6173061" cy="7211431"/>
            <wp:effectExtent l="0" t="0" r="0" b="889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740A" w14:textId="1E2D9CCA" w:rsidR="00F64972" w:rsidRDefault="00F64972" w:rsidP="00F64972">
      <w:pPr>
        <w:keepNext/>
      </w:pPr>
    </w:p>
    <w:p w14:paraId="5DABDC27" w14:textId="1128933A" w:rsidR="00F64972" w:rsidRDefault="00F64972" w:rsidP="00956613">
      <w:pPr>
        <w:pStyle w:val="Beschriftung"/>
        <w:jc w:val="center"/>
        <w:rPr>
          <w:lang w:val="de-CH" w:eastAsia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5</w:t>
      </w:r>
      <w:r>
        <w:fldChar w:fldCharType="end"/>
      </w:r>
      <w:r>
        <w:t xml:space="preserve"> Paketübersicht</w:t>
      </w:r>
    </w:p>
    <w:p w14:paraId="3E9F04AA" w14:textId="77777777" w:rsidR="00F64972" w:rsidRDefault="00F64972">
      <w:pPr>
        <w:suppressAutoHyphens w:val="0"/>
        <w:rPr>
          <w:lang w:val="de-CH" w:eastAsia="de-CH"/>
        </w:rPr>
      </w:pPr>
      <w:r>
        <w:rPr>
          <w:lang w:val="de-CH" w:eastAsia="de-CH"/>
        </w:rPr>
        <w:br w:type="page"/>
      </w:r>
    </w:p>
    <w:p w14:paraId="5AC074DF" w14:textId="77777777" w:rsidR="00F64972" w:rsidRPr="00F64972" w:rsidRDefault="00F64972" w:rsidP="00F64972">
      <w:pPr>
        <w:rPr>
          <w:lang w:val="de-CH" w:eastAsia="de-CH"/>
        </w:rPr>
      </w:pPr>
    </w:p>
    <w:p w14:paraId="61C4E44E" w14:textId="5ECEE147" w:rsidR="00195387" w:rsidRDefault="00796C4F" w:rsidP="00580A05">
      <w:pPr>
        <w:pStyle w:val="berschrift2"/>
        <w:rPr>
          <w:lang w:val="de-CH" w:eastAsia="de-CH"/>
        </w:rPr>
      </w:pPr>
      <w:bookmarkStart w:id="22" w:name="_Toc105759697"/>
      <w:r>
        <w:rPr>
          <w:lang w:val="de-CH" w:eastAsia="de-CH"/>
        </w:rPr>
        <w:t>Klassendiagramm</w:t>
      </w:r>
      <w:bookmarkEnd w:id="22"/>
    </w:p>
    <w:p w14:paraId="3E95B731" w14:textId="7DB55646" w:rsidR="0068626F" w:rsidRDefault="0097431C" w:rsidP="00141EF9">
      <w:pPr>
        <w:rPr>
          <w:lang w:val="de-CH" w:eastAsia="de-CH"/>
        </w:rPr>
      </w:pPr>
      <w:r>
        <w:rPr>
          <w:lang w:val="de-CH" w:eastAsia="de-CH"/>
        </w:rPr>
        <w:t xml:space="preserve">Das Klassendiagramm zeigt </w:t>
      </w:r>
      <w:r w:rsidR="00FD5E28">
        <w:rPr>
          <w:lang w:val="de-CH" w:eastAsia="de-CH"/>
        </w:rPr>
        <w:t>die verschiedenen Klassen und</w:t>
      </w:r>
      <w:r>
        <w:rPr>
          <w:lang w:val="de-CH" w:eastAsia="de-CH"/>
        </w:rPr>
        <w:t xml:space="preserve"> </w:t>
      </w:r>
      <w:r w:rsidR="00B42419">
        <w:rPr>
          <w:lang w:val="de-CH" w:eastAsia="de-CH"/>
        </w:rPr>
        <w:t>in</w:t>
      </w:r>
      <w:r>
        <w:rPr>
          <w:lang w:val="de-CH" w:eastAsia="de-CH"/>
        </w:rPr>
        <w:t xml:space="preserve"> welcher Beziehung sie Miteinander stehen. </w:t>
      </w:r>
      <w:r w:rsidR="00FD5E28">
        <w:rPr>
          <w:lang w:val="de-CH" w:eastAsia="de-CH"/>
        </w:rPr>
        <w:t xml:space="preserve">Die Klassen sind ebenfalls </w:t>
      </w:r>
      <w:r w:rsidR="0068626F">
        <w:rPr>
          <w:lang w:val="de-CH" w:eastAsia="de-CH"/>
        </w:rPr>
        <w:t>in den verschiedenen Schichten</w:t>
      </w:r>
      <w:r w:rsidR="00FD5E28">
        <w:rPr>
          <w:lang w:val="de-CH" w:eastAsia="de-CH"/>
        </w:rPr>
        <w:t xml:space="preserve"> </w:t>
      </w:r>
      <w:r w:rsidR="005F33D0">
        <w:rPr>
          <w:lang w:val="de-CH" w:eastAsia="de-CH"/>
        </w:rPr>
        <w:t>der Architektur dargestellt.</w:t>
      </w:r>
    </w:p>
    <w:p w14:paraId="4FBD4485" w14:textId="77777777" w:rsidR="0068626F" w:rsidRPr="00141EF9" w:rsidRDefault="0068626F" w:rsidP="00141EF9">
      <w:pPr>
        <w:rPr>
          <w:lang w:val="de-CH" w:eastAsia="de-CH"/>
        </w:rPr>
      </w:pPr>
    </w:p>
    <w:p w14:paraId="21B81765" w14:textId="77777777" w:rsidR="00286D53" w:rsidRDefault="004338D5" w:rsidP="00286D53">
      <w:pPr>
        <w:keepNext/>
      </w:pPr>
      <w:r w:rsidRPr="004338D5">
        <w:rPr>
          <w:noProof/>
          <w:lang w:val="de-CH" w:eastAsia="de-CH"/>
        </w:rPr>
        <w:drawing>
          <wp:inline distT="0" distB="0" distL="0" distR="0" wp14:anchorId="7B9A4928" wp14:editId="312636A8">
            <wp:extent cx="6304087" cy="6591300"/>
            <wp:effectExtent l="0" t="0" r="190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461" cy="65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6D70" w14:textId="240E0AE3" w:rsidR="00A13489" w:rsidRDefault="00286D53" w:rsidP="00286D53">
      <w:pPr>
        <w:pStyle w:val="Beschriftung"/>
      </w:pPr>
      <w:bookmarkStart w:id="23" w:name="_Toc105761970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6</w:t>
      </w:r>
      <w:r>
        <w:fldChar w:fldCharType="end"/>
      </w:r>
      <w:r>
        <w:t xml:space="preserve"> UML-Klassendiagramm</w:t>
      </w:r>
      <w:bookmarkEnd w:id="23"/>
    </w:p>
    <w:p w14:paraId="48494225" w14:textId="77777777" w:rsidR="00A13489" w:rsidRDefault="00A13489">
      <w:pPr>
        <w:suppressAutoHyphens w:val="0"/>
        <w:rPr>
          <w:rFonts w:cs="FreeSans"/>
          <w:i/>
          <w:iCs/>
          <w:szCs w:val="24"/>
        </w:rPr>
      </w:pPr>
      <w:r>
        <w:br w:type="page"/>
      </w:r>
    </w:p>
    <w:p w14:paraId="7D3F8E11" w14:textId="5D347A32" w:rsidR="00796C4F" w:rsidRDefault="009C55E1" w:rsidP="00796C4F">
      <w:pPr>
        <w:pStyle w:val="berschrift3"/>
        <w:rPr>
          <w:lang w:val="de-CH" w:eastAsia="de-CH"/>
        </w:rPr>
      </w:pPr>
      <w:r>
        <w:rPr>
          <w:lang w:val="de-CH" w:eastAsia="de-CH"/>
        </w:rPr>
        <w:lastRenderedPageBreak/>
        <w:t xml:space="preserve"> </w:t>
      </w:r>
      <w:bookmarkStart w:id="24" w:name="_Toc105759698"/>
      <w:r w:rsidR="00796C4F">
        <w:rPr>
          <w:lang w:val="de-CH" w:eastAsia="de-CH"/>
        </w:rPr>
        <w:t>Gemeinsame Klassen</w:t>
      </w:r>
      <w:bookmarkEnd w:id="24"/>
    </w:p>
    <w:p w14:paraId="7118E4BA" w14:textId="3B143F8D" w:rsidR="00483DE7" w:rsidRPr="00483DE7" w:rsidRDefault="00483DE7" w:rsidP="00483DE7">
      <w:pPr>
        <w:rPr>
          <w:lang w:val="de-CH" w:eastAsia="de-CH"/>
        </w:rPr>
      </w:pPr>
      <w:r>
        <w:rPr>
          <w:lang w:val="de-CH" w:eastAsia="de-CH"/>
        </w:rPr>
        <w:t>In den gemeinsame</w:t>
      </w:r>
      <w:r w:rsidR="00DE372A">
        <w:rPr>
          <w:lang w:val="de-CH" w:eastAsia="de-CH"/>
        </w:rPr>
        <w:t xml:space="preserve">n Klassen </w:t>
      </w:r>
      <w:r w:rsidR="001F6184">
        <w:rPr>
          <w:lang w:val="de-CH" w:eastAsia="de-CH"/>
        </w:rPr>
        <w:t>werden,</w:t>
      </w:r>
      <w:r w:rsidR="00DE372A">
        <w:rPr>
          <w:lang w:val="de-CH" w:eastAsia="de-CH"/>
        </w:rPr>
        <w:t xml:space="preserve"> die</w:t>
      </w:r>
      <w:r w:rsidR="00252E8E">
        <w:rPr>
          <w:lang w:val="de-CH" w:eastAsia="de-CH"/>
        </w:rPr>
        <w:t xml:space="preserve"> </w:t>
      </w:r>
      <w:r w:rsidR="001F6184">
        <w:rPr>
          <w:lang w:val="de-CH" w:eastAsia="de-CH"/>
        </w:rPr>
        <w:t>diejenigen</w:t>
      </w:r>
      <w:r w:rsidR="00252E8E">
        <w:rPr>
          <w:lang w:val="de-CH" w:eastAsia="de-CH"/>
        </w:rPr>
        <w:t xml:space="preserve"> Klassen </w:t>
      </w:r>
      <w:r w:rsidR="001E2E10">
        <w:rPr>
          <w:lang w:val="de-CH" w:eastAsia="de-CH"/>
        </w:rPr>
        <w:t>verwaltet,</w:t>
      </w:r>
      <w:r w:rsidR="00252E8E">
        <w:rPr>
          <w:lang w:val="de-CH" w:eastAsia="de-CH"/>
        </w:rPr>
        <w:t xml:space="preserve"> die </w:t>
      </w:r>
      <w:r w:rsidR="001F6184">
        <w:rPr>
          <w:lang w:val="de-CH" w:eastAsia="de-CH"/>
        </w:rPr>
        <w:t>von jeder Schicht gebraucht werden. Dazu zählt z.B. die Klasse Kunde</w:t>
      </w:r>
      <w:r w:rsidR="00A71914">
        <w:rPr>
          <w:lang w:val="de-CH" w:eastAsia="de-CH"/>
        </w:rPr>
        <w:t xml:space="preserve"> </w:t>
      </w:r>
      <w:r w:rsidR="00766D0D">
        <w:rPr>
          <w:lang w:val="de-CH" w:eastAsia="de-CH"/>
        </w:rPr>
        <w:t>den Zugriff</w:t>
      </w:r>
      <w:r w:rsidR="00A71914">
        <w:rPr>
          <w:lang w:val="de-CH" w:eastAsia="de-CH"/>
        </w:rPr>
        <w:t xml:space="preserve"> auf UI haben soll</w:t>
      </w:r>
      <w:r w:rsidR="009D5504">
        <w:rPr>
          <w:lang w:val="de-CH" w:eastAsia="de-CH"/>
        </w:rPr>
        <w:t xml:space="preserve">, damit sie </w:t>
      </w:r>
      <w:r w:rsidR="004C6765">
        <w:rPr>
          <w:lang w:val="de-CH" w:eastAsia="de-CH"/>
        </w:rPr>
        <w:t>Methoden und variablen weitergeben kann.</w:t>
      </w:r>
      <w:r w:rsidR="00EB383C">
        <w:rPr>
          <w:lang w:val="de-CH" w:eastAsia="de-CH"/>
        </w:rPr>
        <w:t xml:space="preserve"> Zudem wurde eine weiter Kommunikationsklasse zwischen</w:t>
      </w:r>
      <w:r w:rsidR="00766D0D">
        <w:rPr>
          <w:lang w:val="de-CH" w:eastAsia="de-CH"/>
        </w:rPr>
        <w:t xml:space="preserve"> Kunde und medium erstellt </w:t>
      </w:r>
      <w:r w:rsidR="001E61B2">
        <w:rPr>
          <w:lang w:val="de-CH" w:eastAsia="de-CH"/>
        </w:rPr>
        <w:t>das Festhalten</w:t>
      </w:r>
      <w:r w:rsidR="00766D0D">
        <w:rPr>
          <w:lang w:val="de-CH" w:eastAsia="de-CH"/>
        </w:rPr>
        <w:t xml:space="preserve"> </w:t>
      </w:r>
      <w:r w:rsidR="00DC642B">
        <w:rPr>
          <w:lang w:val="de-CH" w:eastAsia="de-CH"/>
        </w:rPr>
        <w:t>soll,</w:t>
      </w:r>
      <w:r w:rsidR="00766D0D">
        <w:rPr>
          <w:lang w:val="de-CH" w:eastAsia="de-CH"/>
        </w:rPr>
        <w:t xml:space="preserve"> wann welcher Artikel ausgel</w:t>
      </w:r>
      <w:r w:rsidR="00DF4680">
        <w:rPr>
          <w:lang w:val="de-CH" w:eastAsia="de-CH"/>
        </w:rPr>
        <w:t xml:space="preserve">iehen </w:t>
      </w:r>
      <w:r w:rsidR="00766D0D">
        <w:rPr>
          <w:lang w:val="de-CH" w:eastAsia="de-CH"/>
        </w:rPr>
        <w:t>wurde.</w:t>
      </w:r>
      <w:r w:rsidR="00DF4680">
        <w:rPr>
          <w:lang w:val="de-CH" w:eastAsia="de-CH"/>
        </w:rPr>
        <w:t xml:space="preserve"> </w:t>
      </w:r>
      <w:r w:rsidR="00740563">
        <w:rPr>
          <w:lang w:val="de-CH" w:eastAsia="de-CH"/>
        </w:rPr>
        <w:t xml:space="preserve">Für die </w:t>
      </w:r>
      <w:proofErr w:type="spellStart"/>
      <w:r w:rsidR="00740563">
        <w:rPr>
          <w:lang w:val="de-CH" w:eastAsia="de-CH"/>
        </w:rPr>
        <w:t>Inplementation</w:t>
      </w:r>
      <w:proofErr w:type="spellEnd"/>
      <w:r w:rsidR="00740563">
        <w:rPr>
          <w:lang w:val="de-CH" w:eastAsia="de-CH"/>
        </w:rPr>
        <w:t xml:space="preserve"> war diese Klasse jedoch nicht wichtig, da andere Use Cases verwendet wurden.</w:t>
      </w:r>
      <w:r w:rsidR="00D536FD">
        <w:rPr>
          <w:lang w:val="de-CH" w:eastAsia="de-CH"/>
        </w:rPr>
        <w:t xml:space="preserve"> </w:t>
      </w:r>
    </w:p>
    <w:p w14:paraId="2C02E31A" w14:textId="77777777" w:rsidR="00286D53" w:rsidRDefault="00640DC4" w:rsidP="00286D53">
      <w:pPr>
        <w:keepNext/>
      </w:pPr>
      <w:r w:rsidRPr="00640DC4">
        <w:rPr>
          <w:noProof/>
          <w:lang w:val="de-CH" w:eastAsia="de-CH"/>
        </w:rPr>
        <w:drawing>
          <wp:inline distT="0" distB="0" distL="0" distR="0" wp14:anchorId="10AC9B68" wp14:editId="74D94E95">
            <wp:extent cx="6299835" cy="398653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1C51" w14:textId="1245C485" w:rsidR="00640DC4" w:rsidRPr="00640DC4" w:rsidRDefault="00286D53" w:rsidP="00286D53">
      <w:pPr>
        <w:pStyle w:val="Beschriftung"/>
        <w:rPr>
          <w:lang w:val="de-CH" w:eastAsia="de-CH"/>
        </w:rPr>
      </w:pPr>
      <w:bookmarkStart w:id="25" w:name="_Toc10576197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7</w:t>
      </w:r>
      <w:r>
        <w:fldChar w:fldCharType="end"/>
      </w:r>
      <w:r>
        <w:t xml:space="preserve"> Gemeinsame Klassen</w:t>
      </w:r>
      <w:bookmarkEnd w:id="25"/>
    </w:p>
    <w:p w14:paraId="2ACC9F7A" w14:textId="38770535" w:rsidR="00796C4F" w:rsidRDefault="00796C4F" w:rsidP="00796C4F">
      <w:pPr>
        <w:pStyle w:val="berschrift3"/>
        <w:rPr>
          <w:lang w:val="de-CH" w:eastAsia="de-CH"/>
        </w:rPr>
      </w:pPr>
      <w:bookmarkStart w:id="26" w:name="_Toc105759699"/>
      <w:r>
        <w:rPr>
          <w:lang w:val="de-CH" w:eastAsia="de-CH"/>
        </w:rPr>
        <w:t>UI-Schicht</w:t>
      </w:r>
      <w:bookmarkEnd w:id="26"/>
    </w:p>
    <w:p w14:paraId="58E973C9" w14:textId="4B5918F2" w:rsidR="00D536FD" w:rsidRDefault="00A13489" w:rsidP="00D536FD">
      <w:pPr>
        <w:rPr>
          <w:lang w:val="de-CH" w:eastAsia="de-CH"/>
        </w:rPr>
      </w:pPr>
      <w:r w:rsidRPr="009E5BEE">
        <w:rPr>
          <w:noProof/>
          <w:lang w:val="de-CH" w:eastAsia="de-CH"/>
        </w:rPr>
        <w:drawing>
          <wp:inline distT="0" distB="0" distL="0" distR="0" wp14:anchorId="341ED42E" wp14:editId="1B7A8A8E">
            <wp:extent cx="6101053" cy="2817763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516" cy="28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2F52" w14:textId="0DE49669" w:rsidR="00A13489" w:rsidRDefault="00A13489" w:rsidP="00A13489">
      <w:pPr>
        <w:pStyle w:val="Beschriftung"/>
        <w:rPr>
          <w:lang w:val="de-CH" w:eastAsia="de-CH"/>
        </w:rPr>
      </w:pPr>
      <w:bookmarkStart w:id="27" w:name="_Toc10576197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8</w:t>
      </w:r>
      <w:r>
        <w:fldChar w:fldCharType="end"/>
      </w:r>
      <w:r>
        <w:t xml:space="preserve"> UI-Schicht</w:t>
      </w:r>
      <w:bookmarkEnd w:id="27"/>
    </w:p>
    <w:p w14:paraId="0B769BFE" w14:textId="08205B08" w:rsidR="00DD7C4D" w:rsidRDefault="004F2FC8" w:rsidP="00640DC4">
      <w:pPr>
        <w:rPr>
          <w:lang w:val="de-CH" w:eastAsia="de-CH"/>
        </w:rPr>
      </w:pPr>
      <w:r>
        <w:rPr>
          <w:lang w:val="de-CH" w:eastAsia="de-CH"/>
        </w:rPr>
        <w:lastRenderedPageBreak/>
        <w:t xml:space="preserve">Die UI-Schicht ist die Schicht, mit welcher der Endbenutzer interagiert. </w:t>
      </w:r>
      <w:r w:rsidR="004B3730">
        <w:rPr>
          <w:lang w:val="de-CH" w:eastAsia="de-CH"/>
        </w:rPr>
        <w:t>Der Nutzer sollte möglichst wenig mit den internen Vorgängen konfrontiert werden.</w:t>
      </w:r>
    </w:p>
    <w:p w14:paraId="79F3231E" w14:textId="3B6F1B01" w:rsidR="00DD7C4D" w:rsidRPr="00640DC4" w:rsidRDefault="00E93DA4" w:rsidP="00640DC4">
      <w:pPr>
        <w:rPr>
          <w:lang w:val="de-CH" w:eastAsia="de-CH"/>
        </w:rPr>
      </w:pPr>
      <w:r>
        <w:rPr>
          <w:lang w:val="de-CH" w:eastAsia="de-CH"/>
        </w:rPr>
        <w:t>Die UI-Schicht sorgt dafür, dass dies nicht passiert.</w:t>
      </w:r>
    </w:p>
    <w:p w14:paraId="779C0E1C" w14:textId="2B53A6E3" w:rsidR="00796C4F" w:rsidRDefault="00796C4F" w:rsidP="00796C4F">
      <w:pPr>
        <w:pStyle w:val="berschrift3"/>
        <w:rPr>
          <w:lang w:val="de-CH" w:eastAsia="de-CH"/>
        </w:rPr>
      </w:pPr>
      <w:bookmarkStart w:id="28" w:name="_Toc105759700"/>
      <w:r>
        <w:rPr>
          <w:lang w:val="de-CH" w:eastAsia="de-CH"/>
        </w:rPr>
        <w:t>Anwendungsschicht</w:t>
      </w:r>
      <w:bookmarkEnd w:id="28"/>
    </w:p>
    <w:p w14:paraId="15BBA037" w14:textId="77777777" w:rsidR="00286D53" w:rsidRDefault="00DD7C4D" w:rsidP="00286D53">
      <w:pPr>
        <w:keepNext/>
      </w:pPr>
      <w:r w:rsidRPr="00DD7C4D">
        <w:rPr>
          <w:noProof/>
          <w:lang w:val="de-CH" w:eastAsia="de-CH"/>
        </w:rPr>
        <w:drawing>
          <wp:inline distT="0" distB="0" distL="0" distR="0" wp14:anchorId="73325695" wp14:editId="4821CF83">
            <wp:extent cx="6299835" cy="3544570"/>
            <wp:effectExtent l="0" t="0" r="571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E247" w14:textId="3A6538FA" w:rsidR="009E5BEE" w:rsidRDefault="00286D53" w:rsidP="00286D53">
      <w:pPr>
        <w:pStyle w:val="Beschriftung"/>
      </w:pPr>
      <w:bookmarkStart w:id="29" w:name="_Toc10576197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9</w:t>
      </w:r>
      <w:r>
        <w:fldChar w:fldCharType="end"/>
      </w:r>
      <w:r>
        <w:t xml:space="preserve"> Anwendungsschicht</w:t>
      </w:r>
      <w:bookmarkEnd w:id="29"/>
    </w:p>
    <w:p w14:paraId="0F1E8226" w14:textId="4D321E61" w:rsidR="005A513B" w:rsidRDefault="00DD1659" w:rsidP="005A513B">
      <w:pPr>
        <w:rPr>
          <w:lang w:val="de-CH" w:eastAsia="de-CH"/>
        </w:rPr>
      </w:pPr>
      <w:r>
        <w:rPr>
          <w:lang w:val="de-CH" w:eastAsia="de-CH"/>
        </w:rPr>
        <w:t xml:space="preserve">In der Anwendungsschicht sind jene </w:t>
      </w:r>
      <w:r w:rsidR="00407253">
        <w:rPr>
          <w:lang w:val="de-CH" w:eastAsia="de-CH"/>
        </w:rPr>
        <w:t>Vorgänge, welche das Programm zum Laufen bringen.</w:t>
      </w:r>
    </w:p>
    <w:p w14:paraId="02F7F8A8" w14:textId="15CD55D7" w:rsidR="00407253" w:rsidRDefault="00430145" w:rsidP="005A513B">
      <w:pPr>
        <w:rPr>
          <w:lang w:val="de-CH" w:eastAsia="de-CH"/>
        </w:rPr>
      </w:pPr>
      <w:r>
        <w:rPr>
          <w:lang w:val="de-CH" w:eastAsia="de-CH"/>
        </w:rPr>
        <w:t xml:space="preserve">Dazu zählen </w:t>
      </w:r>
      <w:r w:rsidR="002D1282">
        <w:rPr>
          <w:lang w:val="de-CH" w:eastAsia="de-CH"/>
        </w:rPr>
        <w:t>Funktionen wie Kunden hinzufügen oder nach Kunden zu suchen.</w:t>
      </w:r>
    </w:p>
    <w:p w14:paraId="452CEEDD" w14:textId="43B6318D" w:rsidR="002D1282" w:rsidRPr="009E5BEE" w:rsidRDefault="002D1282" w:rsidP="005A513B">
      <w:pPr>
        <w:rPr>
          <w:lang w:val="de-CH" w:eastAsia="de-CH"/>
        </w:rPr>
      </w:pPr>
    </w:p>
    <w:p w14:paraId="0BF33031" w14:textId="6609303A" w:rsidR="00796C4F" w:rsidRPr="00796C4F" w:rsidRDefault="00796C4F" w:rsidP="00796C4F">
      <w:pPr>
        <w:pStyle w:val="berschrift3"/>
        <w:rPr>
          <w:lang w:val="de-CH" w:eastAsia="de-CH"/>
        </w:rPr>
      </w:pPr>
      <w:bookmarkStart w:id="30" w:name="_Toc105759701"/>
      <w:r>
        <w:rPr>
          <w:lang w:val="de-CH" w:eastAsia="de-CH"/>
        </w:rPr>
        <w:lastRenderedPageBreak/>
        <w:t>Datenbankschicht</w:t>
      </w:r>
      <w:bookmarkEnd w:id="30"/>
    </w:p>
    <w:p w14:paraId="40668EF8" w14:textId="45275BC9" w:rsidR="00286D53" w:rsidRDefault="00E27E5E" w:rsidP="00286D53">
      <w:pPr>
        <w:keepNext/>
      </w:pPr>
      <w:r w:rsidRPr="00157FE2">
        <w:rPr>
          <w:noProof/>
          <w:lang w:val="de-CH" w:eastAsia="de-CH"/>
        </w:rPr>
        <w:drawing>
          <wp:inline distT="0" distB="0" distL="0" distR="0" wp14:anchorId="11F8F6DA" wp14:editId="27AE448C">
            <wp:extent cx="6299835" cy="3709670"/>
            <wp:effectExtent l="0" t="0" r="5715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0A9B" w14:textId="216AE0C4" w:rsidR="00E82280" w:rsidRDefault="00286D53" w:rsidP="00286D53">
      <w:pPr>
        <w:pStyle w:val="Beschriftung"/>
      </w:pPr>
      <w:bookmarkStart w:id="31" w:name="_Toc10576197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10</w:t>
      </w:r>
      <w:r>
        <w:fldChar w:fldCharType="end"/>
      </w:r>
      <w:r>
        <w:t xml:space="preserve"> Datenbankschicht</w:t>
      </w:r>
      <w:bookmarkEnd w:id="31"/>
    </w:p>
    <w:p w14:paraId="01E4B245" w14:textId="3D2B1102" w:rsidR="006B6D2E" w:rsidRDefault="00EE0CF1" w:rsidP="00E27E5E">
      <w:r>
        <w:t xml:space="preserve">In der Datenbankschicht werden die Daten in der Datenbank verwaltet, hier werden die eingegebenen Daten von neuen Benutzern in die DB übertragen, oder </w:t>
      </w:r>
      <w:r w:rsidR="006B6D2E">
        <w:t>die persönlichen Daten von Nutzern ausgelesen.</w:t>
      </w:r>
    </w:p>
    <w:p w14:paraId="45BEB4FF" w14:textId="77777777" w:rsidR="00FF4720" w:rsidRDefault="00FF4720">
      <w:pPr>
        <w:suppressAutoHyphens w:val="0"/>
      </w:pPr>
    </w:p>
    <w:p w14:paraId="00320877" w14:textId="77777777" w:rsidR="001C040C" w:rsidRDefault="001C040C">
      <w:pPr>
        <w:suppressAutoHyphens w:val="0"/>
        <w:rPr>
          <w:lang w:val="de-CH" w:eastAsia="de-CH"/>
        </w:rPr>
      </w:pPr>
    </w:p>
    <w:p w14:paraId="4CDA10E4" w14:textId="77777777" w:rsidR="00D25067" w:rsidRDefault="00D25067" w:rsidP="00306BCA">
      <w:pPr>
        <w:pStyle w:val="berschrift2"/>
        <w:rPr>
          <w:lang w:val="de-CH" w:eastAsia="de-CH"/>
        </w:rPr>
        <w:sectPr w:rsidR="00D25067" w:rsidSect="008C122B">
          <w:headerReference w:type="default" r:id="rId21"/>
          <w:footerReference w:type="default" r:id="rId22"/>
          <w:pgSz w:w="11906" w:h="16838"/>
          <w:pgMar w:top="1134" w:right="851" w:bottom="1134" w:left="1134" w:header="720" w:footer="624" w:gutter="0"/>
          <w:pgNumType w:start="0"/>
          <w:cols w:space="720"/>
          <w:titlePg/>
          <w:docGrid w:linePitch="360"/>
        </w:sectPr>
      </w:pPr>
      <w:bookmarkStart w:id="32" w:name="_Toc105759702"/>
    </w:p>
    <w:p w14:paraId="6888F2EA" w14:textId="59312462" w:rsidR="00306BCA" w:rsidRDefault="0056159B" w:rsidP="00306BCA">
      <w:pPr>
        <w:pStyle w:val="berschrift2"/>
        <w:rPr>
          <w:lang w:val="de-CH" w:eastAsia="de-CH"/>
        </w:rPr>
      </w:pPr>
      <w:r>
        <w:rPr>
          <w:lang w:val="de-CH" w:eastAsia="de-CH"/>
        </w:rPr>
        <w:lastRenderedPageBreak/>
        <w:t>Sequenzdiagramm</w:t>
      </w:r>
      <w:bookmarkEnd w:id="32"/>
    </w:p>
    <w:p w14:paraId="1FAEB4EB" w14:textId="78E4CAFB" w:rsidR="0056159B" w:rsidRDefault="00C30E96" w:rsidP="0056159B">
      <w:pPr>
        <w:pStyle w:val="berschrift3"/>
        <w:rPr>
          <w:lang w:val="de-CH" w:eastAsia="de-CH"/>
        </w:rPr>
      </w:pPr>
      <w:bookmarkStart w:id="33" w:name="_Toc105759703"/>
      <w:r>
        <w:rPr>
          <w:lang w:val="de-CH" w:eastAsia="de-CH"/>
        </w:rPr>
        <w:t>Ablauf 1</w:t>
      </w:r>
      <w:r w:rsidR="00B41659">
        <w:rPr>
          <w:lang w:val="de-CH" w:eastAsia="de-CH"/>
        </w:rPr>
        <w:t xml:space="preserve"> (Kunde suchen)</w:t>
      </w:r>
      <w:bookmarkEnd w:id="33"/>
    </w:p>
    <w:p w14:paraId="5D131C3F" w14:textId="77777777" w:rsidR="00DE4C3D" w:rsidRDefault="00FB2950" w:rsidP="00B52F36">
      <w:pPr>
        <w:keepNext/>
        <w:jc w:val="center"/>
      </w:pPr>
      <w:r w:rsidRPr="00FB2950">
        <w:rPr>
          <w:noProof/>
          <w:lang w:val="de-CH" w:eastAsia="de-CH"/>
        </w:rPr>
        <w:drawing>
          <wp:inline distT="0" distB="0" distL="0" distR="0" wp14:anchorId="46FE538D" wp14:editId="10CC0020">
            <wp:extent cx="7707086" cy="4355774"/>
            <wp:effectExtent l="0" t="0" r="8255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67604" cy="43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3B1" w14:textId="1196F86E" w:rsidR="00ED28E4" w:rsidRDefault="00DE4C3D" w:rsidP="00B52F36">
      <w:pPr>
        <w:pStyle w:val="Beschriftung"/>
        <w:jc w:val="center"/>
      </w:pPr>
      <w:bookmarkStart w:id="34" w:name="_Toc10576197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11</w:t>
      </w:r>
      <w:r>
        <w:fldChar w:fldCharType="end"/>
      </w:r>
      <w:r>
        <w:t xml:space="preserve"> Use Case 1</w:t>
      </w:r>
      <w:bookmarkEnd w:id="34"/>
    </w:p>
    <w:p w14:paraId="049A9DE0" w14:textId="382EEF51" w:rsidR="00165111" w:rsidRDefault="00165111" w:rsidP="00165111">
      <w:r>
        <w:t xml:space="preserve">In diesem ersten Sequenzdiagramm </w:t>
      </w:r>
      <w:r w:rsidR="003C3229">
        <w:t xml:space="preserve">wird beschrieben, wie und in welcher Reihenfolge dies </w:t>
      </w:r>
      <w:r w:rsidR="002255EF">
        <w:t>intern bewerkstelligt wird.</w:t>
      </w:r>
    </w:p>
    <w:p w14:paraId="3BC3A0DC" w14:textId="34DA5AD3" w:rsidR="002255EF" w:rsidRDefault="00A4670A" w:rsidP="00165111">
      <w:r>
        <w:t xml:space="preserve">Einen Kunden zu suchen ist </w:t>
      </w:r>
      <w:r w:rsidR="0009051A">
        <w:t>von den Vorgängen her einer der komplexeren Funktionen</w:t>
      </w:r>
      <w:r>
        <w:t>.</w:t>
      </w:r>
    </w:p>
    <w:p w14:paraId="3DF5664B" w14:textId="0EEC71BA" w:rsidR="00165111" w:rsidRDefault="00165111">
      <w:pPr>
        <w:suppressAutoHyphens w:val="0"/>
        <w:rPr>
          <w:lang w:val="de-CH" w:eastAsia="de-CH"/>
        </w:rPr>
      </w:pPr>
      <w:r>
        <w:rPr>
          <w:lang w:val="de-CH" w:eastAsia="de-CH"/>
        </w:rPr>
        <w:br w:type="page"/>
      </w:r>
    </w:p>
    <w:p w14:paraId="0DA03D1E" w14:textId="77777777" w:rsidR="001C040C" w:rsidRDefault="001C040C">
      <w:pPr>
        <w:suppressAutoHyphens w:val="0"/>
        <w:rPr>
          <w:lang w:val="de-CH" w:eastAsia="de-CH"/>
        </w:rPr>
      </w:pPr>
    </w:p>
    <w:p w14:paraId="4E842F37" w14:textId="754F9041" w:rsidR="00C30E96" w:rsidRDefault="00C30E96" w:rsidP="00C30E96">
      <w:pPr>
        <w:pStyle w:val="berschrift3"/>
        <w:rPr>
          <w:lang w:val="de-CH" w:eastAsia="de-CH"/>
        </w:rPr>
      </w:pPr>
      <w:bookmarkStart w:id="35" w:name="_Toc105759704"/>
      <w:r>
        <w:rPr>
          <w:lang w:val="de-CH" w:eastAsia="de-CH"/>
        </w:rPr>
        <w:t>Ablauf 2</w:t>
      </w:r>
      <w:r w:rsidR="00B41659">
        <w:rPr>
          <w:lang w:val="de-CH" w:eastAsia="de-CH"/>
        </w:rPr>
        <w:t xml:space="preserve"> (Kunde Hinzufügen)</w:t>
      </w:r>
      <w:bookmarkEnd w:id="35"/>
    </w:p>
    <w:p w14:paraId="1AF41A0F" w14:textId="77777777" w:rsidR="001C534E" w:rsidRDefault="00ED28E4" w:rsidP="00B52F36">
      <w:pPr>
        <w:keepNext/>
        <w:jc w:val="center"/>
      </w:pPr>
      <w:r w:rsidRPr="00ED28E4">
        <w:rPr>
          <w:noProof/>
          <w:lang w:val="de-CH" w:eastAsia="de-CH"/>
        </w:rPr>
        <w:drawing>
          <wp:inline distT="0" distB="0" distL="0" distR="0" wp14:anchorId="312657D2" wp14:editId="227FDB3A">
            <wp:extent cx="7435136" cy="4512623"/>
            <wp:effectExtent l="0" t="0" r="0" b="254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77757" cy="45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5C7" w14:textId="48DBFAC3" w:rsidR="00C60469" w:rsidRDefault="001C534E" w:rsidP="00B52F36">
      <w:pPr>
        <w:pStyle w:val="Beschriftung"/>
        <w:jc w:val="center"/>
      </w:pPr>
      <w:bookmarkStart w:id="36" w:name="_Toc105761976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12</w:t>
      </w:r>
      <w:r>
        <w:fldChar w:fldCharType="end"/>
      </w:r>
      <w:r>
        <w:t xml:space="preserve"> Use Case 2</w:t>
      </w:r>
      <w:bookmarkEnd w:id="36"/>
    </w:p>
    <w:p w14:paraId="69C405F1" w14:textId="5F731DFF" w:rsidR="0009051A" w:rsidRDefault="0009051A" w:rsidP="0009051A">
      <w:r>
        <w:t>Etwas simpler wird es, wenn ein Kunde hinzugefügt wird</w:t>
      </w:r>
      <w:r w:rsidR="00951C60">
        <w:t>. Dazu müssen nämlich nur die persönlichen Daten erfasst werden, welche wiederum in der Datenbank abgespeichert werden.</w:t>
      </w:r>
    </w:p>
    <w:p w14:paraId="6942D502" w14:textId="339AFF0F" w:rsidR="008C122B" w:rsidRDefault="00C60469" w:rsidP="00C60469">
      <w:pPr>
        <w:suppressAutoHyphens w:val="0"/>
      </w:pPr>
      <w:r>
        <w:br w:type="page"/>
      </w:r>
    </w:p>
    <w:p w14:paraId="623954CE" w14:textId="77777777" w:rsidR="00C60469" w:rsidRPr="00C60469" w:rsidRDefault="00C60469" w:rsidP="00C60469">
      <w:pPr>
        <w:suppressAutoHyphens w:val="0"/>
        <w:rPr>
          <w:rFonts w:cs="FreeSans"/>
          <w:i/>
          <w:iCs/>
          <w:szCs w:val="24"/>
        </w:rPr>
      </w:pPr>
    </w:p>
    <w:p w14:paraId="32B90E0E" w14:textId="086659F2" w:rsidR="00C30E96" w:rsidRDefault="00C30E96" w:rsidP="001C534E">
      <w:pPr>
        <w:pStyle w:val="berschrift3"/>
        <w:rPr>
          <w:lang w:val="de-CH" w:eastAsia="de-CH"/>
        </w:rPr>
      </w:pPr>
      <w:bookmarkStart w:id="37" w:name="_Toc105759705"/>
      <w:r>
        <w:rPr>
          <w:lang w:val="de-CH" w:eastAsia="de-CH"/>
        </w:rPr>
        <w:t>Ablauf 3</w:t>
      </w:r>
      <w:r w:rsidR="00B41659">
        <w:rPr>
          <w:lang w:val="de-CH" w:eastAsia="de-CH"/>
        </w:rPr>
        <w:t xml:space="preserve"> (Adresse ändern)</w:t>
      </w:r>
      <w:bookmarkEnd w:id="37"/>
    </w:p>
    <w:p w14:paraId="313CA6EC" w14:textId="77777777" w:rsidR="00C60469" w:rsidRPr="00C60469" w:rsidRDefault="00C60469" w:rsidP="00C60469">
      <w:pPr>
        <w:rPr>
          <w:lang w:val="de-CH" w:eastAsia="de-CH"/>
        </w:rPr>
      </w:pPr>
    </w:p>
    <w:p w14:paraId="5B4EAB97" w14:textId="77777777" w:rsidR="001C534E" w:rsidRDefault="0016003E" w:rsidP="00B52F36">
      <w:pPr>
        <w:keepNext/>
        <w:jc w:val="center"/>
      </w:pPr>
      <w:r w:rsidRPr="0016003E">
        <w:rPr>
          <w:noProof/>
          <w:lang w:val="de-CH" w:eastAsia="de-CH"/>
        </w:rPr>
        <w:drawing>
          <wp:inline distT="0" distB="0" distL="0" distR="0" wp14:anchorId="5666884D" wp14:editId="3FB051BA">
            <wp:extent cx="7662042" cy="403992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16513" cy="40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B08F" w14:textId="17D76CAE" w:rsidR="00DE4C3D" w:rsidRDefault="001C534E" w:rsidP="00B52F36">
      <w:pPr>
        <w:pStyle w:val="Beschriftung"/>
        <w:jc w:val="center"/>
      </w:pPr>
      <w:bookmarkStart w:id="38" w:name="_Toc105761977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A6513">
        <w:rPr>
          <w:noProof/>
        </w:rPr>
        <w:t>13</w:t>
      </w:r>
      <w:r>
        <w:fldChar w:fldCharType="end"/>
      </w:r>
      <w:r>
        <w:t xml:space="preserve"> Use Case 3</w:t>
      </w:r>
      <w:bookmarkEnd w:id="38"/>
    </w:p>
    <w:p w14:paraId="64C6DC88" w14:textId="2226CECE" w:rsidR="00D25067" w:rsidRDefault="00951C60" w:rsidP="00B52F36">
      <w:pPr>
        <w:sectPr w:rsidR="00D25067" w:rsidSect="00DA2897">
          <w:headerReference w:type="default" r:id="rId26"/>
          <w:footerReference w:type="first" r:id="rId27"/>
          <w:pgSz w:w="16838" w:h="11906" w:orient="landscape"/>
          <w:pgMar w:top="1134" w:right="1134" w:bottom="851" w:left="1134" w:header="720" w:footer="624" w:gutter="0"/>
          <w:cols w:space="720"/>
          <w:docGrid w:linePitch="360"/>
        </w:sectPr>
      </w:pPr>
      <w:r>
        <w:t xml:space="preserve">Auf einem ähnlichen </w:t>
      </w:r>
      <w:r w:rsidR="00893ACD">
        <w:t>K</w:t>
      </w:r>
      <w:r>
        <w:t>omplexi</w:t>
      </w:r>
      <w:r w:rsidR="00893ACD">
        <w:t xml:space="preserve">tätsniveau wie der Kundenerstellung ist auch </w:t>
      </w:r>
      <w:r w:rsidR="003C4022">
        <w:t>das Ändern</w:t>
      </w:r>
      <w:r w:rsidR="00893ACD">
        <w:t xml:space="preserve"> der Adresse. Es müssen nur die jeweiligen Daten erfasst werden</w:t>
      </w:r>
      <w:r w:rsidR="003C4022">
        <w:t>, und die Datenbank zu „updat</w:t>
      </w:r>
      <w:r w:rsidR="00D022BD">
        <w:t>e“.</w:t>
      </w:r>
    </w:p>
    <w:p w14:paraId="07A8FBA3" w14:textId="6A3C1506" w:rsidR="008C122B" w:rsidRDefault="008C122B">
      <w:pPr>
        <w:suppressAutoHyphens w:val="0"/>
      </w:pPr>
    </w:p>
    <w:p w14:paraId="4A7D2726" w14:textId="0C95E8B0" w:rsidR="00E015D7" w:rsidRDefault="00E015D7" w:rsidP="0030321B">
      <w:pPr>
        <w:pStyle w:val="berschrift1"/>
        <w:rPr>
          <w:lang w:val="de-CH" w:eastAsia="de-CH"/>
        </w:rPr>
      </w:pPr>
      <w:bookmarkStart w:id="39" w:name="_Toc105759706"/>
      <w:r>
        <w:rPr>
          <w:lang w:val="de-CH" w:eastAsia="de-CH"/>
        </w:rPr>
        <w:t>Abbildungsverzeichnis</w:t>
      </w:r>
      <w:bookmarkEnd w:id="39"/>
    </w:p>
    <w:p w14:paraId="1E00DFE0" w14:textId="70665F8E" w:rsidR="00B52F36" w:rsidRDefault="00F04ACA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rPr>
          <w:lang w:val="de-CH" w:eastAsia="de-CH"/>
        </w:rPr>
        <w:fldChar w:fldCharType="begin"/>
      </w:r>
      <w:r>
        <w:rPr>
          <w:lang w:val="de-CH" w:eastAsia="de-CH"/>
        </w:rPr>
        <w:instrText xml:space="preserve"> TOC \h \z \c "Abbildung" </w:instrText>
      </w:r>
      <w:r>
        <w:rPr>
          <w:lang w:val="de-CH" w:eastAsia="de-CH"/>
        </w:rPr>
        <w:fldChar w:fldCharType="separate"/>
      </w:r>
      <w:hyperlink r:id="rId28" w:anchor="_Toc105761967" w:history="1">
        <w:r w:rsidR="00B52F36" w:rsidRPr="00FD28B3">
          <w:rPr>
            <w:rStyle w:val="Hyperlink"/>
            <w:noProof/>
          </w:rPr>
          <w:t>Abbildung 1 Architektur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_Toc105761967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3</w:t>
        </w:r>
        <w:r w:rsidR="00B52F36">
          <w:rPr>
            <w:noProof/>
            <w:webHidden/>
          </w:rPr>
          <w:fldChar w:fldCharType="end"/>
        </w:r>
      </w:hyperlink>
    </w:p>
    <w:p w14:paraId="229950FE" w14:textId="48ACC950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68" w:history="1">
        <w:r w:rsidR="00B52F36" w:rsidRPr="00FD28B3">
          <w:rPr>
            <w:rStyle w:val="Hyperlink"/>
            <w:noProof/>
          </w:rPr>
          <w:t>Abbildung 2: Use Case Diagramm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_Toc105761968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4</w:t>
        </w:r>
        <w:r w:rsidR="00B52F36">
          <w:rPr>
            <w:noProof/>
            <w:webHidden/>
          </w:rPr>
          <w:fldChar w:fldCharType="end"/>
        </w:r>
      </w:hyperlink>
    </w:p>
    <w:p w14:paraId="6EC4F816" w14:textId="583FBB13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69" w:history="1">
        <w:r w:rsidR="00B52F36" w:rsidRPr="00FD28B3">
          <w:rPr>
            <w:rStyle w:val="Hyperlink"/>
            <w:noProof/>
          </w:rPr>
          <w:t>Abbildung 3 ERM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_Toc105761969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6</w:t>
        </w:r>
        <w:r w:rsidR="00B52F36">
          <w:rPr>
            <w:noProof/>
            <w:webHidden/>
          </w:rPr>
          <w:fldChar w:fldCharType="end"/>
        </w:r>
      </w:hyperlink>
    </w:p>
    <w:p w14:paraId="156E5FB4" w14:textId="5388119E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70" w:history="1">
        <w:r w:rsidR="00B52F36" w:rsidRPr="00FD28B3">
          <w:rPr>
            <w:rStyle w:val="Hyperlink"/>
            <w:noProof/>
          </w:rPr>
          <w:t>Abbildung 4 UML-Klassendiagramm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_Toc105761970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7</w:t>
        </w:r>
        <w:r w:rsidR="00B52F36">
          <w:rPr>
            <w:noProof/>
            <w:webHidden/>
          </w:rPr>
          <w:fldChar w:fldCharType="end"/>
        </w:r>
      </w:hyperlink>
    </w:p>
    <w:p w14:paraId="465A2BAC" w14:textId="7CC696F1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71" w:history="1">
        <w:r w:rsidR="00B52F36" w:rsidRPr="00FD28B3">
          <w:rPr>
            <w:rStyle w:val="Hyperlink"/>
            <w:noProof/>
          </w:rPr>
          <w:t>Abbildung 5 Gemeinsame Klassen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_Toc105761971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8</w:t>
        </w:r>
        <w:r w:rsidR="00B52F36">
          <w:rPr>
            <w:noProof/>
            <w:webHidden/>
          </w:rPr>
          <w:fldChar w:fldCharType="end"/>
        </w:r>
      </w:hyperlink>
    </w:p>
    <w:p w14:paraId="0C4A3091" w14:textId="6FACCB72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72" w:history="1">
        <w:r w:rsidR="00B52F36" w:rsidRPr="00FD28B3">
          <w:rPr>
            <w:rStyle w:val="Hyperlink"/>
            <w:noProof/>
          </w:rPr>
          <w:t>Abbildung 6 UI-Schicht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_Toc105761972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8</w:t>
        </w:r>
        <w:r w:rsidR="00B52F36">
          <w:rPr>
            <w:noProof/>
            <w:webHidden/>
          </w:rPr>
          <w:fldChar w:fldCharType="end"/>
        </w:r>
      </w:hyperlink>
    </w:p>
    <w:p w14:paraId="1535DE4E" w14:textId="728EBDE9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73" w:history="1">
        <w:r w:rsidR="00B52F36" w:rsidRPr="00FD28B3">
          <w:rPr>
            <w:rStyle w:val="Hyperlink"/>
            <w:noProof/>
          </w:rPr>
          <w:t>Abbildung 7 Anwendungsschicht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_Toc105761973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9</w:t>
        </w:r>
        <w:r w:rsidR="00B52F36">
          <w:rPr>
            <w:noProof/>
            <w:webHidden/>
          </w:rPr>
          <w:fldChar w:fldCharType="end"/>
        </w:r>
      </w:hyperlink>
    </w:p>
    <w:p w14:paraId="4E9E0F95" w14:textId="63C885E3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74" w:history="1">
        <w:r w:rsidR="00B52F36" w:rsidRPr="00FD28B3">
          <w:rPr>
            <w:rStyle w:val="Hyperlink"/>
            <w:noProof/>
          </w:rPr>
          <w:t>Abbildung 8 Datenbankschicht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_Toc105761974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10</w:t>
        </w:r>
        <w:r w:rsidR="00B52F36">
          <w:rPr>
            <w:noProof/>
            <w:webHidden/>
          </w:rPr>
          <w:fldChar w:fldCharType="end"/>
        </w:r>
      </w:hyperlink>
    </w:p>
    <w:p w14:paraId="20C89847" w14:textId="18B2DB73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75" w:history="1">
        <w:r w:rsidR="00B52F36" w:rsidRPr="00FD28B3">
          <w:rPr>
            <w:rStyle w:val="Hyperlink"/>
            <w:noProof/>
          </w:rPr>
          <w:t>Abbildung 9 Use Case 1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_Toc105761975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11</w:t>
        </w:r>
        <w:r w:rsidR="00B52F36">
          <w:rPr>
            <w:noProof/>
            <w:webHidden/>
          </w:rPr>
          <w:fldChar w:fldCharType="end"/>
        </w:r>
      </w:hyperlink>
    </w:p>
    <w:p w14:paraId="4A86AAC4" w14:textId="0AF55D22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76" w:history="1">
        <w:r w:rsidR="00B52F36" w:rsidRPr="00FD28B3">
          <w:rPr>
            <w:rStyle w:val="Hyperlink"/>
            <w:noProof/>
          </w:rPr>
          <w:t>Abbildung 10 Use Case 2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_Toc105761976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12</w:t>
        </w:r>
        <w:r w:rsidR="00B52F36">
          <w:rPr>
            <w:noProof/>
            <w:webHidden/>
          </w:rPr>
          <w:fldChar w:fldCharType="end"/>
        </w:r>
      </w:hyperlink>
    </w:p>
    <w:p w14:paraId="2B520C47" w14:textId="29CEF337" w:rsidR="00B52F36" w:rsidRDefault="009836E9">
      <w:pPr>
        <w:pStyle w:val="Abbildungsverzeichni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105761977" w:history="1">
        <w:r w:rsidR="00B52F36" w:rsidRPr="00FD28B3">
          <w:rPr>
            <w:rStyle w:val="Hyperlink"/>
            <w:noProof/>
          </w:rPr>
          <w:t>Abbildung 11 Use Case 3</w:t>
        </w:r>
        <w:r w:rsidR="00B52F36">
          <w:rPr>
            <w:noProof/>
            <w:webHidden/>
          </w:rPr>
          <w:tab/>
        </w:r>
        <w:r w:rsidR="00B52F36">
          <w:rPr>
            <w:noProof/>
            <w:webHidden/>
          </w:rPr>
          <w:fldChar w:fldCharType="begin"/>
        </w:r>
        <w:r w:rsidR="00B52F36">
          <w:rPr>
            <w:noProof/>
            <w:webHidden/>
          </w:rPr>
          <w:instrText xml:space="preserve"> PAGEREF _Toc105761977 \h </w:instrText>
        </w:r>
        <w:r w:rsidR="00B52F36">
          <w:rPr>
            <w:noProof/>
            <w:webHidden/>
          </w:rPr>
        </w:r>
        <w:r w:rsidR="00B52F36">
          <w:rPr>
            <w:noProof/>
            <w:webHidden/>
          </w:rPr>
          <w:fldChar w:fldCharType="separate"/>
        </w:r>
        <w:r w:rsidR="00B52F36">
          <w:rPr>
            <w:noProof/>
            <w:webHidden/>
          </w:rPr>
          <w:t>13</w:t>
        </w:r>
        <w:r w:rsidR="00B52F36">
          <w:rPr>
            <w:noProof/>
            <w:webHidden/>
          </w:rPr>
          <w:fldChar w:fldCharType="end"/>
        </w:r>
      </w:hyperlink>
    </w:p>
    <w:p w14:paraId="6B3881E2" w14:textId="05ADC8ED" w:rsidR="00E015D7" w:rsidRDefault="00F04ACA" w:rsidP="00E015D7">
      <w:pPr>
        <w:rPr>
          <w:lang w:val="de-CH" w:eastAsia="de-CH"/>
        </w:rPr>
      </w:pPr>
      <w:r>
        <w:rPr>
          <w:lang w:val="de-CH" w:eastAsia="de-CH"/>
        </w:rPr>
        <w:fldChar w:fldCharType="end"/>
      </w:r>
    </w:p>
    <w:p w14:paraId="152EF6C7" w14:textId="77777777" w:rsidR="00E015D7" w:rsidRDefault="00E015D7" w:rsidP="00E015D7">
      <w:pPr>
        <w:rPr>
          <w:lang w:val="de-CH" w:eastAsia="de-CH"/>
        </w:rPr>
      </w:pPr>
    </w:p>
    <w:p w14:paraId="204254F7" w14:textId="77777777" w:rsidR="00E015D7" w:rsidRDefault="00E015D7" w:rsidP="00E015D7">
      <w:pPr>
        <w:rPr>
          <w:lang w:val="de-CH" w:eastAsia="de-CH"/>
        </w:rPr>
      </w:pPr>
    </w:p>
    <w:p w14:paraId="34F6D7BD" w14:textId="77777777" w:rsidR="00E015D7" w:rsidRPr="00E015D7" w:rsidRDefault="00E015D7" w:rsidP="00E015D7">
      <w:pPr>
        <w:rPr>
          <w:lang w:val="de-CH" w:eastAsia="de-CH"/>
        </w:rPr>
      </w:pPr>
    </w:p>
    <w:p w14:paraId="2D67804B" w14:textId="0B126A98" w:rsidR="003524C7" w:rsidRPr="00E015D7" w:rsidRDefault="0030321B" w:rsidP="00E015D7">
      <w:pPr>
        <w:pStyle w:val="berschrift1"/>
        <w:rPr>
          <w:lang w:val="de-CH" w:eastAsia="de-CH"/>
        </w:rPr>
      </w:pPr>
      <w:bookmarkStart w:id="40" w:name="_Toc105759707"/>
      <w:r w:rsidRPr="00E015D7">
        <w:rPr>
          <w:lang w:val="de-CH" w:eastAsia="de-CH"/>
        </w:rPr>
        <w:t>Quell</w:t>
      </w:r>
      <w:r w:rsidR="007B20ED" w:rsidRPr="00E015D7">
        <w:rPr>
          <w:lang w:val="de-CH" w:eastAsia="de-CH"/>
        </w:rPr>
        <w:t>enverzeichnis</w:t>
      </w:r>
      <w:bookmarkEnd w:id="40"/>
    </w:p>
    <w:p w14:paraId="5AE3FD27" w14:textId="1E472D23" w:rsidR="00E015D7" w:rsidRDefault="006336FD" w:rsidP="00E015D7">
      <w:pPr>
        <w:rPr>
          <w:lang w:val="de-CH" w:eastAsia="de-CH"/>
        </w:rPr>
      </w:pPr>
      <w:r>
        <w:rPr>
          <w:lang w:val="de-CH" w:eastAsia="de-CH"/>
        </w:rPr>
        <w:fldChar w:fldCharType="begin"/>
      </w:r>
      <w:r>
        <w:rPr>
          <w:lang w:val="de-CH" w:eastAsia="de-CH"/>
        </w:rPr>
        <w:instrText xml:space="preserve"> REF _Ref105749126 \h </w:instrText>
      </w:r>
      <w:r>
        <w:rPr>
          <w:lang w:val="de-CH" w:eastAsia="de-CH"/>
        </w:rPr>
      </w:r>
      <w:r>
        <w:rPr>
          <w:lang w:val="de-CH" w:eastAsia="de-CH"/>
        </w:rPr>
        <w:fldChar w:fldCharType="separate"/>
      </w:r>
      <w:r w:rsidR="00DA57A0">
        <w:t xml:space="preserve">Abbildung </w:t>
      </w:r>
      <w:r w:rsidR="00DA57A0">
        <w:rPr>
          <w:noProof/>
        </w:rPr>
        <w:t>1</w:t>
      </w:r>
      <w:r w:rsidR="00DA57A0">
        <w:t xml:space="preserve"> Architektur</w:t>
      </w:r>
      <w:r>
        <w:rPr>
          <w:lang w:val="de-CH" w:eastAsia="de-CH"/>
        </w:rPr>
        <w:fldChar w:fldCharType="end"/>
      </w:r>
      <w:r>
        <w:rPr>
          <w:lang w:val="de-CH" w:eastAsia="de-CH"/>
        </w:rPr>
        <w:t>:</w:t>
      </w:r>
    </w:p>
    <w:p w14:paraId="4AB4BA00" w14:textId="2B9B5EC0" w:rsidR="006336FD" w:rsidRDefault="009836E9" w:rsidP="00E015D7">
      <w:pPr>
        <w:rPr>
          <w:lang w:val="de-CH" w:eastAsia="de-CH"/>
        </w:rPr>
      </w:pPr>
      <w:hyperlink r:id="rId29" w:history="1">
        <w:r w:rsidR="006336FD">
          <w:rPr>
            <w:rStyle w:val="Hyperlink"/>
          </w:rPr>
          <w:t>attachment-13053.png (1077×589) (mycsharp.de)</w:t>
        </w:r>
      </w:hyperlink>
    </w:p>
    <w:p w14:paraId="2AB7DA43" w14:textId="77777777" w:rsidR="00E015D7" w:rsidRPr="00E015D7" w:rsidRDefault="00E015D7" w:rsidP="00E015D7">
      <w:pPr>
        <w:rPr>
          <w:lang w:val="de-CH" w:eastAsia="de-CH"/>
        </w:rPr>
      </w:pPr>
    </w:p>
    <w:p w14:paraId="1501040C" w14:textId="77777777" w:rsidR="003524C7" w:rsidRDefault="003524C7">
      <w:pPr>
        <w:suppressAutoHyphens w:val="0"/>
        <w:rPr>
          <w:lang w:val="de-CH" w:eastAsia="de-CH"/>
        </w:rPr>
      </w:pPr>
    </w:p>
    <w:p w14:paraId="3F23DE34" w14:textId="6E6C3795" w:rsidR="00066CD1" w:rsidRPr="00066CD1" w:rsidRDefault="00066CD1" w:rsidP="003829F4">
      <w:pPr>
        <w:suppressAutoHyphens w:val="0"/>
        <w:rPr>
          <w:lang w:val="de-CH" w:eastAsia="de-CH"/>
        </w:rPr>
      </w:pPr>
    </w:p>
    <w:sectPr w:rsidR="00066CD1" w:rsidRPr="00066CD1" w:rsidSect="008C122B">
      <w:headerReference w:type="first" r:id="rId30"/>
      <w:pgSz w:w="11906" w:h="16838"/>
      <w:pgMar w:top="1134" w:right="851" w:bottom="1134" w:left="1134" w:header="720" w:footer="62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265C" w14:textId="77777777" w:rsidR="009836E9" w:rsidRDefault="009836E9">
      <w:r>
        <w:separator/>
      </w:r>
    </w:p>
  </w:endnote>
  <w:endnote w:type="continuationSeparator" w:id="0">
    <w:p w14:paraId="2C3250E8" w14:textId="77777777" w:rsidR="009836E9" w:rsidRDefault="009836E9">
      <w:r>
        <w:continuationSeparator/>
      </w:r>
    </w:p>
  </w:endnote>
  <w:endnote w:type="continuationNotice" w:id="1">
    <w:p w14:paraId="1337E5E6" w14:textId="77777777" w:rsidR="009836E9" w:rsidRDefault="009836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5456" w14:textId="639369DE" w:rsidR="00F92CC7" w:rsidRPr="007A0534" w:rsidRDefault="007A0534" w:rsidP="00816EFF">
    <w:pPr>
      <w:pStyle w:val="Fuzeile"/>
      <w:jc w:val="right"/>
      <w:rPr>
        <w:sz w:val="18"/>
        <w:lang w:val="de-CH"/>
      </w:rPr>
    </w:pPr>
    <w:r>
      <w:rPr>
        <w:sz w:val="18"/>
        <w:lang w:val="de-CH"/>
      </w:rPr>
      <w:tab/>
    </w:r>
    <w:r>
      <w:rPr>
        <w:sz w:val="18"/>
        <w:lang w:val="de-CH"/>
      </w:rPr>
      <w:tab/>
    </w:r>
    <w:r>
      <w:rPr>
        <w:sz w:val="18"/>
        <w:lang w:val="de-CH"/>
      </w:rPr>
      <w:tab/>
    </w:r>
    <w:r w:rsidRPr="007A0534">
      <w:rPr>
        <w:sz w:val="18"/>
      </w:rPr>
      <w:t xml:space="preserve">Seite </w:t>
    </w:r>
    <w:r w:rsidRPr="007A0534">
      <w:rPr>
        <w:b/>
        <w:sz w:val="18"/>
        <w:lang w:val="de-CH"/>
      </w:rPr>
      <w:fldChar w:fldCharType="begin"/>
    </w:r>
    <w:r w:rsidRPr="007A0534">
      <w:rPr>
        <w:b/>
        <w:sz w:val="18"/>
        <w:lang w:val="de-CH"/>
      </w:rPr>
      <w:instrText>PAGE  \* Arabic  \* MERGEFORMAT</w:instrText>
    </w:r>
    <w:r w:rsidRPr="007A0534">
      <w:rPr>
        <w:b/>
        <w:sz w:val="18"/>
        <w:lang w:val="de-CH"/>
      </w:rPr>
      <w:fldChar w:fldCharType="separate"/>
    </w:r>
    <w:r w:rsidR="00474D31" w:rsidRPr="00474D31">
      <w:rPr>
        <w:b/>
        <w:noProof/>
        <w:sz w:val="18"/>
      </w:rPr>
      <w:t>3</w:t>
    </w:r>
    <w:r w:rsidRPr="007A0534">
      <w:rPr>
        <w:b/>
        <w:sz w:val="18"/>
        <w:lang w:val="de-CH"/>
      </w:rPr>
      <w:fldChar w:fldCharType="end"/>
    </w:r>
    <w:r w:rsidRPr="007A0534">
      <w:rPr>
        <w:sz w:val="18"/>
      </w:rPr>
      <w:t xml:space="preserve"> von </w:t>
    </w:r>
    <w:r w:rsidRPr="007A0534">
      <w:rPr>
        <w:b/>
        <w:sz w:val="18"/>
        <w:lang w:val="de-CH"/>
      </w:rPr>
      <w:fldChar w:fldCharType="begin"/>
    </w:r>
    <w:r w:rsidRPr="007A0534">
      <w:rPr>
        <w:b/>
        <w:sz w:val="18"/>
        <w:lang w:val="de-CH"/>
      </w:rPr>
      <w:instrText>NUMPAGES  \* Arabic  \* MERGEFORMAT</w:instrText>
    </w:r>
    <w:r w:rsidRPr="007A0534">
      <w:rPr>
        <w:b/>
        <w:sz w:val="18"/>
        <w:lang w:val="de-CH"/>
      </w:rPr>
      <w:fldChar w:fldCharType="separate"/>
    </w:r>
    <w:r w:rsidR="00474D31" w:rsidRPr="00474D31">
      <w:rPr>
        <w:b/>
        <w:noProof/>
        <w:sz w:val="18"/>
      </w:rPr>
      <w:t>3</w:t>
    </w:r>
    <w:r w:rsidRPr="007A0534">
      <w:rPr>
        <w:b/>
        <w:sz w:val="18"/>
        <w:lang w:val="de-CH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6FC8" w14:textId="77777777" w:rsidR="00DA2897" w:rsidRDefault="00DA2897" w:rsidP="00DA2897">
    <w:pPr>
      <w:pStyle w:val="Fuzeile"/>
      <w:jc w:val="right"/>
      <w:rPr>
        <w:sz w:val="18"/>
        <w:lang w:val="de-CH"/>
      </w:rPr>
    </w:pPr>
  </w:p>
  <w:p w14:paraId="08EF7CF5" w14:textId="3D0E7D02" w:rsidR="00DA2897" w:rsidRPr="00DA2897" w:rsidRDefault="00DA2897" w:rsidP="00DA2897">
    <w:pPr>
      <w:pStyle w:val="Fuzeile"/>
      <w:jc w:val="right"/>
      <w:rPr>
        <w:sz w:val="18"/>
        <w:lang w:val="de-CH"/>
      </w:rPr>
    </w:pPr>
    <w:r>
      <w:rPr>
        <w:sz w:val="18"/>
        <w:lang w:val="de-CH"/>
      </w:rPr>
      <w:tab/>
    </w:r>
    <w:r>
      <w:rPr>
        <w:sz w:val="18"/>
        <w:lang w:val="de-CH"/>
      </w:rPr>
      <w:tab/>
    </w:r>
    <w:r>
      <w:rPr>
        <w:sz w:val="18"/>
        <w:lang w:val="de-CH"/>
      </w:rPr>
      <w:tab/>
    </w:r>
    <w:r w:rsidRPr="007A0534">
      <w:rPr>
        <w:sz w:val="18"/>
      </w:rPr>
      <w:t xml:space="preserve">Seite </w:t>
    </w:r>
    <w:r w:rsidRPr="007A0534">
      <w:rPr>
        <w:b/>
        <w:sz w:val="18"/>
        <w:lang w:val="de-CH"/>
      </w:rPr>
      <w:fldChar w:fldCharType="begin"/>
    </w:r>
    <w:r w:rsidRPr="007A0534">
      <w:rPr>
        <w:b/>
        <w:sz w:val="18"/>
        <w:lang w:val="de-CH"/>
      </w:rPr>
      <w:instrText>PAGE  \* Arabic  \* MERGEFORMAT</w:instrText>
    </w:r>
    <w:r w:rsidRPr="007A0534">
      <w:rPr>
        <w:b/>
        <w:sz w:val="18"/>
        <w:lang w:val="de-CH"/>
      </w:rPr>
      <w:fldChar w:fldCharType="separate"/>
    </w:r>
    <w:r>
      <w:rPr>
        <w:b/>
        <w:sz w:val="18"/>
        <w:lang w:val="de-CH"/>
      </w:rPr>
      <w:t>10</w:t>
    </w:r>
    <w:r w:rsidRPr="007A0534">
      <w:rPr>
        <w:b/>
        <w:sz w:val="18"/>
        <w:lang w:val="de-CH"/>
      </w:rPr>
      <w:fldChar w:fldCharType="end"/>
    </w:r>
    <w:r w:rsidRPr="007A0534">
      <w:rPr>
        <w:sz w:val="18"/>
      </w:rPr>
      <w:t xml:space="preserve"> von </w:t>
    </w:r>
    <w:r w:rsidRPr="007A0534">
      <w:rPr>
        <w:b/>
        <w:sz w:val="18"/>
        <w:lang w:val="de-CH"/>
      </w:rPr>
      <w:fldChar w:fldCharType="begin"/>
    </w:r>
    <w:r w:rsidRPr="007A0534">
      <w:rPr>
        <w:b/>
        <w:sz w:val="18"/>
        <w:lang w:val="de-CH"/>
      </w:rPr>
      <w:instrText>NUMPAGES  \* Arabic  \* MERGEFORMAT</w:instrText>
    </w:r>
    <w:r w:rsidRPr="007A0534">
      <w:rPr>
        <w:b/>
        <w:sz w:val="18"/>
        <w:lang w:val="de-CH"/>
      </w:rPr>
      <w:fldChar w:fldCharType="separate"/>
    </w:r>
    <w:r>
      <w:rPr>
        <w:b/>
        <w:sz w:val="18"/>
        <w:lang w:val="de-CH"/>
      </w:rPr>
      <w:t>16</w:t>
    </w:r>
    <w:r w:rsidRPr="007A0534">
      <w:rPr>
        <w:b/>
        <w:sz w:val="1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0D29" w14:textId="77777777" w:rsidR="009836E9" w:rsidRDefault="009836E9">
      <w:r>
        <w:separator/>
      </w:r>
    </w:p>
  </w:footnote>
  <w:footnote w:type="continuationSeparator" w:id="0">
    <w:p w14:paraId="06B3C4AB" w14:textId="77777777" w:rsidR="009836E9" w:rsidRDefault="009836E9">
      <w:r>
        <w:continuationSeparator/>
      </w:r>
    </w:p>
  </w:footnote>
  <w:footnote w:type="continuationNotice" w:id="1">
    <w:p w14:paraId="5FEFE21B" w14:textId="77777777" w:rsidR="009836E9" w:rsidRDefault="009836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EB06" w14:textId="77777777" w:rsidR="00F92CC7" w:rsidRDefault="00A6103C">
    <w:pPr>
      <w:pStyle w:val="Kopfzeile"/>
      <w:tabs>
        <w:tab w:val="right" w:pos="9922"/>
        <w:tab w:val="right" w:pos="15139"/>
      </w:tabs>
    </w:pPr>
    <w:r>
      <w:rPr>
        <w:b/>
        <w:noProof/>
        <w:sz w:val="40"/>
        <w:lang w:val="de-CH" w:eastAsia="de-CH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270F7699" wp14:editId="12E62475">
              <wp:simplePos x="0" y="0"/>
              <wp:positionH relativeFrom="column">
                <wp:posOffset>4565650</wp:posOffset>
              </wp:positionH>
              <wp:positionV relativeFrom="paragraph">
                <wp:posOffset>7620</wp:posOffset>
              </wp:positionV>
              <wp:extent cx="1737360" cy="457200"/>
              <wp:effectExtent l="3175" t="0" r="2540" b="190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7360" cy="457200"/>
                        <a:chOff x="7190" y="12"/>
                        <a:chExt cx="2736" cy="720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7190" y="12"/>
                          <a:ext cx="2735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90" y="12"/>
                          <a:ext cx="2735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stretch>
                                  <a:fillRect/>
                                </a:stretch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pic:spPr>
                    </pic:pic>
                    <wps:wsp>
                      <wps:cNvPr id="4" name="Rectangle 8"/>
                      <wps:cNvSpPr>
                        <a:spLocks noChangeArrowheads="1"/>
                      </wps:cNvSpPr>
                      <wps:spPr bwMode="auto">
                        <a:xfrm>
                          <a:off x="7190" y="12"/>
                          <a:ext cx="2735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512422C1">
            <v:group id="Group 5" style="position:absolute;margin-left:359.5pt;margin-top:.6pt;width:136.8pt;height:36pt;z-index:251658240;mso-wrap-distance-left:0;mso-wrap-distance-right:0" coordsize="2736,720" coordorigin="7190,12" o:spid="_x0000_s1026" w14:anchorId="7BB7CED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">
              <v:rect id="Rectangle 6" style="position:absolute;left:7190;top:12;width:2735;height:719;visibility:visible;mso-wrap-style:none;v-text-anchor:middle" o:spid="_x0000_s1027" filled="f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">
                <v:stroke joinstyle="round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" style="position:absolute;left:7190;top:12;width:2735;height:719;visibility:visible;mso-wrap-style:square" o:spid="_x0000_s1028" strokecolor="#3465a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">
                <v:fill type="frame" recolor="t"/>
                <v:stroke joinstyle="round"/>
                <v:imagedata o:title="" r:id="rId2"/>
              </v:shape>
              <v:rect id="Rectangle 8" style="position:absolute;left:7190;top:12;width:2735;height:719;visibility:visible;mso-wrap-style:none;v-text-anchor:middle" o:spid="_x0000_s1029" filled="f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">
                <v:stroke joinstyle="round"/>
              </v:rect>
            </v:group>
          </w:pict>
        </mc:Fallback>
      </mc:AlternateContent>
    </w:r>
    <w:r w:rsidR="00F92CC7">
      <w:rPr>
        <w:b/>
        <w:sz w:val="40"/>
      </w:rPr>
      <w:t>ATB</w:t>
    </w:r>
    <w:r w:rsidR="00F92CC7">
      <w:t xml:space="preserve"> Ausbildung technische Berufe</w:t>
    </w:r>
  </w:p>
  <w:p w14:paraId="03D22D56" w14:textId="77777777" w:rsidR="00F92CC7" w:rsidRDefault="00F92CC7">
    <w:pPr>
      <w:pStyle w:val="Kopfzeile"/>
      <w:pBdr>
        <w:top w:val="none" w:sz="0" w:space="0" w:color="000000"/>
        <w:left w:val="none" w:sz="0" w:space="0" w:color="000000"/>
        <w:bottom w:val="single" w:sz="4" w:space="4" w:color="000000"/>
        <w:right w:val="none" w:sz="0" w:space="0" w:color="000000"/>
      </w:pBdr>
      <w:tabs>
        <w:tab w:val="right" w:pos="15138"/>
      </w:tabs>
    </w:pPr>
    <w:r>
      <w:t xml:space="preserve">Ausbildungszentrum </w:t>
    </w:r>
    <w:proofErr w:type="spellStart"/>
    <w:r>
      <w:t>Klybeck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4220" w14:textId="77777777" w:rsidR="00DA2897" w:rsidRDefault="00DA2897">
    <w:pPr>
      <w:pStyle w:val="Kopfzeile"/>
      <w:tabs>
        <w:tab w:val="right" w:pos="9922"/>
        <w:tab w:val="right" w:pos="15139"/>
      </w:tabs>
    </w:pPr>
    <w:r>
      <w:rPr>
        <w:b/>
        <w:noProof/>
        <w:sz w:val="40"/>
        <w:lang w:val="de-CH" w:eastAsia="de-CH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A0830C6" wp14:editId="5C09747E">
              <wp:simplePos x="0" y="0"/>
              <wp:positionH relativeFrom="column">
                <wp:posOffset>7462470</wp:posOffset>
              </wp:positionH>
              <wp:positionV relativeFrom="paragraph">
                <wp:posOffset>7620</wp:posOffset>
              </wp:positionV>
              <wp:extent cx="1737360" cy="457200"/>
              <wp:effectExtent l="3175" t="0" r="2540" b="1905"/>
              <wp:wrapNone/>
              <wp:docPr id="1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7360" cy="457200"/>
                        <a:chOff x="7190" y="12"/>
                        <a:chExt cx="2736" cy="720"/>
                      </a:xfrm>
                    </wpg:grpSpPr>
                    <wps:wsp>
                      <wps:cNvPr id="19" name="Rectangle 6"/>
                      <wps:cNvSpPr>
                        <a:spLocks noChangeArrowheads="1"/>
                      </wps:cNvSpPr>
                      <wps:spPr bwMode="auto">
                        <a:xfrm>
                          <a:off x="7190" y="12"/>
                          <a:ext cx="2735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90" y="12"/>
                          <a:ext cx="2735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stretch>
                                  <a:fillRect/>
                                </a:stretch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pic:spPr>
                    </pic:pic>
                    <wps:wsp>
                      <wps:cNvPr id="21" name="Rectangle 8"/>
                      <wps:cNvSpPr>
                        <a:spLocks noChangeArrowheads="1"/>
                      </wps:cNvSpPr>
                      <wps:spPr bwMode="auto">
                        <a:xfrm>
                          <a:off x="7190" y="12"/>
                          <a:ext cx="2735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68923305">
            <v:group id="Group 5" style="position:absolute;margin-left:587.6pt;margin-top:.6pt;width:136.8pt;height:36pt;z-index:251660288;mso-wrap-distance-left:0;mso-wrap-distance-right:0" coordsize="2736,720" coordorigin="7190,12" o:spid="_x0000_s1026" w14:anchorId="10CECF2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">
              <v:rect id="Rectangle 6" style="position:absolute;left:7190;top:12;width:2735;height:719;visibility:visible;mso-wrap-style:none;v-text-anchor:middle" o:spid="_x0000_s1027" filled="f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">
                <v:stroke joinstyle="round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" style="position:absolute;left:7190;top:12;width:2735;height:719;visibility:visible;mso-wrap-style:square" o:spid="_x0000_s1028" strokecolor="#3465a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">
                <v:fill type="frame" recolor="t"/>
                <v:stroke joinstyle="round"/>
                <v:imagedata o:title="" r:id="rId3"/>
              </v:shape>
              <v:rect id="Rectangle 8" style="position:absolute;left:7190;top:12;width:2735;height:719;visibility:visible;mso-wrap-style:none;v-text-anchor:middle" o:spid="_x0000_s1029" filled="f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">
                <v:stroke joinstyle="round"/>
              </v:rect>
            </v:group>
          </w:pict>
        </mc:Fallback>
      </mc:AlternateContent>
    </w:r>
    <w:r>
      <w:rPr>
        <w:b/>
        <w:sz w:val="40"/>
      </w:rPr>
      <w:t>ATB</w:t>
    </w:r>
    <w:r>
      <w:t xml:space="preserve"> Ausbildung technische Berufe</w:t>
    </w:r>
  </w:p>
  <w:p w14:paraId="54617667" w14:textId="77777777" w:rsidR="00DA2897" w:rsidRDefault="00DA2897">
    <w:pPr>
      <w:pStyle w:val="Kopfzeile"/>
      <w:pBdr>
        <w:top w:val="none" w:sz="0" w:space="0" w:color="000000"/>
        <w:left w:val="none" w:sz="0" w:space="0" w:color="000000"/>
        <w:bottom w:val="single" w:sz="4" w:space="4" w:color="000000"/>
        <w:right w:val="none" w:sz="0" w:space="0" w:color="000000"/>
      </w:pBdr>
      <w:tabs>
        <w:tab w:val="right" w:pos="15138"/>
      </w:tabs>
    </w:pPr>
    <w:r>
      <w:t xml:space="preserve">Ausbildungszentrum </w:t>
    </w:r>
    <w:proofErr w:type="spellStart"/>
    <w:r>
      <w:t>Klybeck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8E9E" w14:textId="77777777" w:rsidR="00DA2897" w:rsidRDefault="00DA2897" w:rsidP="00DA2897">
    <w:pPr>
      <w:pStyle w:val="Kopfzeile"/>
      <w:tabs>
        <w:tab w:val="right" w:pos="9922"/>
        <w:tab w:val="right" w:pos="15139"/>
      </w:tabs>
    </w:pPr>
    <w:r>
      <w:rPr>
        <w:b/>
        <w:noProof/>
        <w:sz w:val="40"/>
        <w:lang w:val="de-CH" w:eastAsia="de-CH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EB45361" wp14:editId="56EF8608">
              <wp:simplePos x="0" y="0"/>
              <wp:positionH relativeFrom="column">
                <wp:posOffset>4565650</wp:posOffset>
              </wp:positionH>
              <wp:positionV relativeFrom="paragraph">
                <wp:posOffset>7620</wp:posOffset>
              </wp:positionV>
              <wp:extent cx="1737360" cy="457200"/>
              <wp:effectExtent l="3175" t="0" r="2540" b="1905"/>
              <wp:wrapNone/>
              <wp:docPr id="22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7360" cy="457200"/>
                        <a:chOff x="7190" y="12"/>
                        <a:chExt cx="2736" cy="720"/>
                      </a:xfrm>
                    </wpg:grpSpPr>
                    <wps:wsp>
                      <wps:cNvPr id="23" name="Rectangle 6"/>
                      <wps:cNvSpPr>
                        <a:spLocks noChangeArrowheads="1"/>
                      </wps:cNvSpPr>
                      <wps:spPr bwMode="auto">
                        <a:xfrm>
                          <a:off x="7190" y="12"/>
                          <a:ext cx="2735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90" y="12"/>
                          <a:ext cx="2735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stretch>
                                  <a:fillRect/>
                                </a:stretch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pic:spPr>
                    </pic:pic>
                    <wps:wsp>
                      <wps:cNvPr id="25" name="Rectangle 8"/>
                      <wps:cNvSpPr>
                        <a:spLocks noChangeArrowheads="1"/>
                      </wps:cNvSpPr>
                      <wps:spPr bwMode="auto">
                        <a:xfrm>
                          <a:off x="7190" y="12"/>
                          <a:ext cx="2735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579C72D4">
            <v:group id="Group 5" style="position:absolute;margin-left:359.5pt;margin-top:.6pt;width:136.8pt;height:36pt;z-index:251662336;mso-wrap-distance-left:0;mso-wrap-distance-right:0" coordsize="2736,720" coordorigin="7190,12" o:spid="_x0000_s1026" w14:anchorId="1D31FB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">
              <v:rect id="Rectangle 6" style="position:absolute;left:7190;top:12;width:2735;height:719;visibility:visible;mso-wrap-style:none;v-text-anchor:middle" o:spid="_x0000_s1027" filled="f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">
                <v:stroke joinstyle="round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" style="position:absolute;left:7190;top:12;width:2735;height:719;visibility:visible;mso-wrap-style:square" o:spid="_x0000_s1028" strokecolor="#3465a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">
                <v:fill type="frame" recolor="t"/>
                <v:stroke joinstyle="round"/>
                <v:imagedata o:title="" r:id="rId4"/>
              </v:shape>
              <v:rect id="Rectangle 8" style="position:absolute;left:7190;top:12;width:2735;height:719;visibility:visible;mso-wrap-style:none;v-text-anchor:middle" o:spid="_x0000_s1029" filled="f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">
                <v:stroke joinstyle="round"/>
              </v:rect>
            </v:group>
          </w:pict>
        </mc:Fallback>
      </mc:AlternateContent>
    </w:r>
    <w:r>
      <w:rPr>
        <w:b/>
        <w:sz w:val="40"/>
      </w:rPr>
      <w:t>ATB</w:t>
    </w:r>
    <w:r>
      <w:t xml:space="preserve"> Ausbildung technische Berufe</w:t>
    </w:r>
  </w:p>
  <w:p w14:paraId="3D38654E" w14:textId="47677DEB" w:rsidR="00DA2897" w:rsidRDefault="00DA2897" w:rsidP="00DA2897">
    <w:pPr>
      <w:pStyle w:val="Kopfzeile"/>
      <w:pBdr>
        <w:top w:val="none" w:sz="0" w:space="0" w:color="000000"/>
        <w:left w:val="none" w:sz="0" w:space="0" w:color="000000"/>
        <w:bottom w:val="single" w:sz="4" w:space="4" w:color="000000"/>
        <w:right w:val="none" w:sz="0" w:space="0" w:color="000000"/>
      </w:pBdr>
      <w:tabs>
        <w:tab w:val="right" w:pos="15138"/>
      </w:tabs>
    </w:pPr>
    <w:r>
      <w:t xml:space="preserve">Ausbildungszentrum </w:t>
    </w:r>
    <w:proofErr w:type="spellStart"/>
    <w:r>
      <w:t>Klybeck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BD2210C"/>
    <w:lvl w:ilvl="0">
      <w:start w:val="1"/>
      <w:numFmt w:val="decimal"/>
      <w:pStyle w:val="berschrift1"/>
      <w:lvlText w:val="%1"/>
      <w:lvlJc w:val="left"/>
      <w:pPr>
        <w:tabs>
          <w:tab w:val="num" w:pos="708"/>
        </w:tabs>
        <w:ind w:left="708" w:hanging="708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08" w:hanging="708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08"/>
        </w:tabs>
        <w:ind w:left="2124" w:hanging="708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708"/>
        </w:tabs>
        <w:ind w:left="2832" w:hanging="708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708"/>
        </w:tabs>
        <w:ind w:left="3540" w:hanging="7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708"/>
        </w:tabs>
        <w:ind w:left="4248" w:hanging="708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708"/>
        </w:tabs>
        <w:ind w:left="4956" w:hanging="708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708"/>
        </w:tabs>
        <w:ind w:left="5664" w:hanging="708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708"/>
        </w:tabs>
        <w:ind w:left="6372" w:hanging="708"/>
      </w:pPr>
    </w:lvl>
  </w:abstractNum>
  <w:abstractNum w:abstractNumId="1" w15:restartNumberingAfterBreak="0">
    <w:nsid w:val="0AE52D35"/>
    <w:multiLevelType w:val="hybridMultilevel"/>
    <w:tmpl w:val="EFC28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5941"/>
    <w:multiLevelType w:val="hybridMultilevel"/>
    <w:tmpl w:val="40FA47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2DC5"/>
    <w:multiLevelType w:val="hybridMultilevel"/>
    <w:tmpl w:val="F15E6238"/>
    <w:lvl w:ilvl="0" w:tplc="28025A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F73169"/>
    <w:multiLevelType w:val="hybridMultilevel"/>
    <w:tmpl w:val="9CDE6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1637E"/>
    <w:multiLevelType w:val="hybridMultilevel"/>
    <w:tmpl w:val="971223D0"/>
    <w:lvl w:ilvl="0" w:tplc="0EE4B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724A96"/>
    <w:multiLevelType w:val="hybridMultilevel"/>
    <w:tmpl w:val="265058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971772">
    <w:abstractNumId w:val="0"/>
  </w:num>
  <w:num w:numId="2" w16cid:durableId="372194551">
    <w:abstractNumId w:val="2"/>
  </w:num>
  <w:num w:numId="3" w16cid:durableId="1660621901">
    <w:abstractNumId w:val="5"/>
  </w:num>
  <w:num w:numId="4" w16cid:durableId="613707909">
    <w:abstractNumId w:val="3"/>
  </w:num>
  <w:num w:numId="5" w16cid:durableId="1792934633">
    <w:abstractNumId w:val="0"/>
  </w:num>
  <w:num w:numId="6" w16cid:durableId="540288873">
    <w:abstractNumId w:val="6"/>
  </w:num>
  <w:num w:numId="7" w16cid:durableId="495848058">
    <w:abstractNumId w:val="4"/>
  </w:num>
  <w:num w:numId="8" w16cid:durableId="55929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FF"/>
    <w:rsid w:val="00000D92"/>
    <w:rsid w:val="00004273"/>
    <w:rsid w:val="00004DD2"/>
    <w:rsid w:val="000056E8"/>
    <w:rsid w:val="00012652"/>
    <w:rsid w:val="00015B06"/>
    <w:rsid w:val="0002051B"/>
    <w:rsid w:val="000229BC"/>
    <w:rsid w:val="00036019"/>
    <w:rsid w:val="00036A84"/>
    <w:rsid w:val="00051542"/>
    <w:rsid w:val="000538A9"/>
    <w:rsid w:val="00062B5B"/>
    <w:rsid w:val="00064507"/>
    <w:rsid w:val="00066CD1"/>
    <w:rsid w:val="0009051A"/>
    <w:rsid w:val="00097252"/>
    <w:rsid w:val="000A22FD"/>
    <w:rsid w:val="000B2F59"/>
    <w:rsid w:val="000B7009"/>
    <w:rsid w:val="000C2181"/>
    <w:rsid w:val="000C4CCF"/>
    <w:rsid w:val="000D13B1"/>
    <w:rsid w:val="000D34A9"/>
    <w:rsid w:val="000E2EBA"/>
    <w:rsid w:val="000E4345"/>
    <w:rsid w:val="000E4666"/>
    <w:rsid w:val="000E6768"/>
    <w:rsid w:val="000F32CE"/>
    <w:rsid w:val="000F7644"/>
    <w:rsid w:val="00101D00"/>
    <w:rsid w:val="001100E1"/>
    <w:rsid w:val="0011580A"/>
    <w:rsid w:val="00120931"/>
    <w:rsid w:val="00125916"/>
    <w:rsid w:val="00131CB4"/>
    <w:rsid w:val="00132864"/>
    <w:rsid w:val="00136863"/>
    <w:rsid w:val="00141EF9"/>
    <w:rsid w:val="0014257C"/>
    <w:rsid w:val="001444AE"/>
    <w:rsid w:val="001500DF"/>
    <w:rsid w:val="00152F4B"/>
    <w:rsid w:val="001534D8"/>
    <w:rsid w:val="0015632A"/>
    <w:rsid w:val="001567BF"/>
    <w:rsid w:val="00156C8B"/>
    <w:rsid w:val="0015753E"/>
    <w:rsid w:val="00157FE2"/>
    <w:rsid w:val="0016003E"/>
    <w:rsid w:val="0016176E"/>
    <w:rsid w:val="001617BD"/>
    <w:rsid w:val="00162716"/>
    <w:rsid w:val="00162D1F"/>
    <w:rsid w:val="00163D15"/>
    <w:rsid w:val="00164CCB"/>
    <w:rsid w:val="00165111"/>
    <w:rsid w:val="00171E25"/>
    <w:rsid w:val="001819E4"/>
    <w:rsid w:val="0018493F"/>
    <w:rsid w:val="00187C60"/>
    <w:rsid w:val="0019119C"/>
    <w:rsid w:val="00195387"/>
    <w:rsid w:val="001A176C"/>
    <w:rsid w:val="001A1F8B"/>
    <w:rsid w:val="001A3792"/>
    <w:rsid w:val="001A49A9"/>
    <w:rsid w:val="001A5CBB"/>
    <w:rsid w:val="001A6A85"/>
    <w:rsid w:val="001A7E5C"/>
    <w:rsid w:val="001B018D"/>
    <w:rsid w:val="001C040C"/>
    <w:rsid w:val="001C1C80"/>
    <w:rsid w:val="001C3E88"/>
    <w:rsid w:val="001C45FA"/>
    <w:rsid w:val="001C534E"/>
    <w:rsid w:val="001C5D95"/>
    <w:rsid w:val="001E2E10"/>
    <w:rsid w:val="001E61B2"/>
    <w:rsid w:val="001E6CA4"/>
    <w:rsid w:val="001F15C4"/>
    <w:rsid w:val="001F2752"/>
    <w:rsid w:val="001F6184"/>
    <w:rsid w:val="001F7FB9"/>
    <w:rsid w:val="002143AA"/>
    <w:rsid w:val="00214A64"/>
    <w:rsid w:val="00215273"/>
    <w:rsid w:val="002255EF"/>
    <w:rsid w:val="00232066"/>
    <w:rsid w:val="00236F8C"/>
    <w:rsid w:val="002408AE"/>
    <w:rsid w:val="00241AB0"/>
    <w:rsid w:val="002462D2"/>
    <w:rsid w:val="00247434"/>
    <w:rsid w:val="002513E7"/>
    <w:rsid w:val="00252E8E"/>
    <w:rsid w:val="00255143"/>
    <w:rsid w:val="00255916"/>
    <w:rsid w:val="00255F06"/>
    <w:rsid w:val="00261EB9"/>
    <w:rsid w:val="002631A7"/>
    <w:rsid w:val="00286D53"/>
    <w:rsid w:val="00293178"/>
    <w:rsid w:val="0029515A"/>
    <w:rsid w:val="002A2E8F"/>
    <w:rsid w:val="002A536A"/>
    <w:rsid w:val="002B05EB"/>
    <w:rsid w:val="002B1109"/>
    <w:rsid w:val="002B3D17"/>
    <w:rsid w:val="002B6A4D"/>
    <w:rsid w:val="002C07AB"/>
    <w:rsid w:val="002C36D1"/>
    <w:rsid w:val="002C36D8"/>
    <w:rsid w:val="002C406D"/>
    <w:rsid w:val="002C58B7"/>
    <w:rsid w:val="002D093B"/>
    <w:rsid w:val="002D0E6B"/>
    <w:rsid w:val="002D1282"/>
    <w:rsid w:val="002D21DB"/>
    <w:rsid w:val="002D4B1B"/>
    <w:rsid w:val="002E256E"/>
    <w:rsid w:val="002E4516"/>
    <w:rsid w:val="002F21BD"/>
    <w:rsid w:val="00300152"/>
    <w:rsid w:val="0030321B"/>
    <w:rsid w:val="00306BCA"/>
    <w:rsid w:val="0031737A"/>
    <w:rsid w:val="00324634"/>
    <w:rsid w:val="00326849"/>
    <w:rsid w:val="00332E13"/>
    <w:rsid w:val="00336BA4"/>
    <w:rsid w:val="00337F40"/>
    <w:rsid w:val="0034083F"/>
    <w:rsid w:val="00343F9F"/>
    <w:rsid w:val="003524C7"/>
    <w:rsid w:val="00361448"/>
    <w:rsid w:val="00361635"/>
    <w:rsid w:val="003619E7"/>
    <w:rsid w:val="003650D4"/>
    <w:rsid w:val="00375343"/>
    <w:rsid w:val="00377A44"/>
    <w:rsid w:val="003829F4"/>
    <w:rsid w:val="00391F95"/>
    <w:rsid w:val="003930C9"/>
    <w:rsid w:val="00393C7B"/>
    <w:rsid w:val="0039634F"/>
    <w:rsid w:val="003A11BC"/>
    <w:rsid w:val="003A2D23"/>
    <w:rsid w:val="003A2E86"/>
    <w:rsid w:val="003B7E4F"/>
    <w:rsid w:val="003C1291"/>
    <w:rsid w:val="003C3229"/>
    <w:rsid w:val="003C4022"/>
    <w:rsid w:val="003C6BAC"/>
    <w:rsid w:val="003D20D3"/>
    <w:rsid w:val="003D21FC"/>
    <w:rsid w:val="003E0019"/>
    <w:rsid w:val="003E2105"/>
    <w:rsid w:val="003E5163"/>
    <w:rsid w:val="003E7C06"/>
    <w:rsid w:val="003F17C6"/>
    <w:rsid w:val="003F48D6"/>
    <w:rsid w:val="00407253"/>
    <w:rsid w:val="00423034"/>
    <w:rsid w:val="0042630D"/>
    <w:rsid w:val="00430145"/>
    <w:rsid w:val="004314A4"/>
    <w:rsid w:val="004338D5"/>
    <w:rsid w:val="00440151"/>
    <w:rsid w:val="00442B02"/>
    <w:rsid w:val="004577D2"/>
    <w:rsid w:val="004628D3"/>
    <w:rsid w:val="00462AE0"/>
    <w:rsid w:val="00470B98"/>
    <w:rsid w:val="00474D31"/>
    <w:rsid w:val="00476A94"/>
    <w:rsid w:val="004775AA"/>
    <w:rsid w:val="00483DE7"/>
    <w:rsid w:val="004844D8"/>
    <w:rsid w:val="00491E7A"/>
    <w:rsid w:val="004A6379"/>
    <w:rsid w:val="004B3282"/>
    <w:rsid w:val="004B3730"/>
    <w:rsid w:val="004B7AF2"/>
    <w:rsid w:val="004C3F19"/>
    <w:rsid w:val="004C6765"/>
    <w:rsid w:val="004C695D"/>
    <w:rsid w:val="004C7CB2"/>
    <w:rsid w:val="004D2FFD"/>
    <w:rsid w:val="004D4A97"/>
    <w:rsid w:val="004D59C3"/>
    <w:rsid w:val="004E3603"/>
    <w:rsid w:val="004E4052"/>
    <w:rsid w:val="004F1F85"/>
    <w:rsid w:val="004F2623"/>
    <w:rsid w:val="004F2FC8"/>
    <w:rsid w:val="004F304A"/>
    <w:rsid w:val="004F4390"/>
    <w:rsid w:val="005012F1"/>
    <w:rsid w:val="00506626"/>
    <w:rsid w:val="005109DE"/>
    <w:rsid w:val="00517DAB"/>
    <w:rsid w:val="00522E85"/>
    <w:rsid w:val="00527BB9"/>
    <w:rsid w:val="005315A7"/>
    <w:rsid w:val="00531AE1"/>
    <w:rsid w:val="005341CA"/>
    <w:rsid w:val="00536024"/>
    <w:rsid w:val="00542771"/>
    <w:rsid w:val="00542AA1"/>
    <w:rsid w:val="00555D34"/>
    <w:rsid w:val="0055690E"/>
    <w:rsid w:val="005577AD"/>
    <w:rsid w:val="0056159B"/>
    <w:rsid w:val="00580018"/>
    <w:rsid w:val="00580A05"/>
    <w:rsid w:val="0058503D"/>
    <w:rsid w:val="00586882"/>
    <w:rsid w:val="00591699"/>
    <w:rsid w:val="005954A0"/>
    <w:rsid w:val="00597509"/>
    <w:rsid w:val="005A082C"/>
    <w:rsid w:val="005A3C5C"/>
    <w:rsid w:val="005A3EAB"/>
    <w:rsid w:val="005A407A"/>
    <w:rsid w:val="005A513B"/>
    <w:rsid w:val="005B420B"/>
    <w:rsid w:val="005C021C"/>
    <w:rsid w:val="005C11D7"/>
    <w:rsid w:val="005C2FB7"/>
    <w:rsid w:val="005C442A"/>
    <w:rsid w:val="005D0791"/>
    <w:rsid w:val="005D344B"/>
    <w:rsid w:val="005E6AFF"/>
    <w:rsid w:val="005F07E6"/>
    <w:rsid w:val="005F33D0"/>
    <w:rsid w:val="005F615E"/>
    <w:rsid w:val="005F6403"/>
    <w:rsid w:val="00601175"/>
    <w:rsid w:val="00601C9A"/>
    <w:rsid w:val="0060536B"/>
    <w:rsid w:val="00616F4E"/>
    <w:rsid w:val="00617013"/>
    <w:rsid w:val="00617591"/>
    <w:rsid w:val="00620CED"/>
    <w:rsid w:val="0062367E"/>
    <w:rsid w:val="00624648"/>
    <w:rsid w:val="00632B86"/>
    <w:rsid w:val="006336FD"/>
    <w:rsid w:val="00640DC4"/>
    <w:rsid w:val="00643190"/>
    <w:rsid w:val="00645B0B"/>
    <w:rsid w:val="006550C3"/>
    <w:rsid w:val="00655FE0"/>
    <w:rsid w:val="00661784"/>
    <w:rsid w:val="00670730"/>
    <w:rsid w:val="006728B7"/>
    <w:rsid w:val="00673A75"/>
    <w:rsid w:val="006830DB"/>
    <w:rsid w:val="00685243"/>
    <w:rsid w:val="0068626F"/>
    <w:rsid w:val="00686EA8"/>
    <w:rsid w:val="00696395"/>
    <w:rsid w:val="006A0A96"/>
    <w:rsid w:val="006A5389"/>
    <w:rsid w:val="006A5895"/>
    <w:rsid w:val="006A60ED"/>
    <w:rsid w:val="006A658F"/>
    <w:rsid w:val="006A6C15"/>
    <w:rsid w:val="006A792F"/>
    <w:rsid w:val="006B0A32"/>
    <w:rsid w:val="006B0AD6"/>
    <w:rsid w:val="006B5CBD"/>
    <w:rsid w:val="006B6D2E"/>
    <w:rsid w:val="006C0683"/>
    <w:rsid w:val="006C29D3"/>
    <w:rsid w:val="006C5A09"/>
    <w:rsid w:val="006C7771"/>
    <w:rsid w:val="006D4856"/>
    <w:rsid w:val="006D4F44"/>
    <w:rsid w:val="006D64BE"/>
    <w:rsid w:val="006E057C"/>
    <w:rsid w:val="006E327B"/>
    <w:rsid w:val="006E349E"/>
    <w:rsid w:val="006E4D91"/>
    <w:rsid w:val="006E4F47"/>
    <w:rsid w:val="006E5656"/>
    <w:rsid w:val="006F09A6"/>
    <w:rsid w:val="006F2122"/>
    <w:rsid w:val="006F23D1"/>
    <w:rsid w:val="006F3384"/>
    <w:rsid w:val="0070251B"/>
    <w:rsid w:val="00705854"/>
    <w:rsid w:val="0071714D"/>
    <w:rsid w:val="00726519"/>
    <w:rsid w:val="007336B3"/>
    <w:rsid w:val="00734568"/>
    <w:rsid w:val="00740563"/>
    <w:rsid w:val="00742DDE"/>
    <w:rsid w:val="00747266"/>
    <w:rsid w:val="00766D0D"/>
    <w:rsid w:val="00770CD9"/>
    <w:rsid w:val="0077341E"/>
    <w:rsid w:val="0077556E"/>
    <w:rsid w:val="00786520"/>
    <w:rsid w:val="00790E40"/>
    <w:rsid w:val="0079591C"/>
    <w:rsid w:val="00796C4F"/>
    <w:rsid w:val="007A0534"/>
    <w:rsid w:val="007A6513"/>
    <w:rsid w:val="007B0C26"/>
    <w:rsid w:val="007B20ED"/>
    <w:rsid w:val="007C060D"/>
    <w:rsid w:val="007C1E68"/>
    <w:rsid w:val="007C6358"/>
    <w:rsid w:val="007C6C10"/>
    <w:rsid w:val="007D48EC"/>
    <w:rsid w:val="007E0D81"/>
    <w:rsid w:val="007E5A69"/>
    <w:rsid w:val="007F6A7A"/>
    <w:rsid w:val="00806F25"/>
    <w:rsid w:val="0080704C"/>
    <w:rsid w:val="0080740E"/>
    <w:rsid w:val="00816EFF"/>
    <w:rsid w:val="0081741C"/>
    <w:rsid w:val="00820521"/>
    <w:rsid w:val="00824CEF"/>
    <w:rsid w:val="008267A6"/>
    <w:rsid w:val="00831C87"/>
    <w:rsid w:val="008363FA"/>
    <w:rsid w:val="00840C65"/>
    <w:rsid w:val="00840DED"/>
    <w:rsid w:val="00841E28"/>
    <w:rsid w:val="00842E43"/>
    <w:rsid w:val="00843434"/>
    <w:rsid w:val="00845E91"/>
    <w:rsid w:val="00846B79"/>
    <w:rsid w:val="00846E67"/>
    <w:rsid w:val="00864584"/>
    <w:rsid w:val="00866767"/>
    <w:rsid w:val="008763B9"/>
    <w:rsid w:val="00876D0D"/>
    <w:rsid w:val="00877554"/>
    <w:rsid w:val="00890539"/>
    <w:rsid w:val="00890F12"/>
    <w:rsid w:val="0089395E"/>
    <w:rsid w:val="00893ACD"/>
    <w:rsid w:val="00894874"/>
    <w:rsid w:val="008A1F20"/>
    <w:rsid w:val="008A2352"/>
    <w:rsid w:val="008A49D6"/>
    <w:rsid w:val="008B065F"/>
    <w:rsid w:val="008B4003"/>
    <w:rsid w:val="008B74A4"/>
    <w:rsid w:val="008B7F24"/>
    <w:rsid w:val="008C122B"/>
    <w:rsid w:val="008C55AF"/>
    <w:rsid w:val="008C66A8"/>
    <w:rsid w:val="008C6C94"/>
    <w:rsid w:val="008C76FE"/>
    <w:rsid w:val="008D16CD"/>
    <w:rsid w:val="008D1E90"/>
    <w:rsid w:val="008D27F4"/>
    <w:rsid w:val="008D3201"/>
    <w:rsid w:val="008D4905"/>
    <w:rsid w:val="008D5ACA"/>
    <w:rsid w:val="008E075F"/>
    <w:rsid w:val="008E3B18"/>
    <w:rsid w:val="008E58B0"/>
    <w:rsid w:val="008F1EEE"/>
    <w:rsid w:val="008F44F8"/>
    <w:rsid w:val="008F61C9"/>
    <w:rsid w:val="008F7256"/>
    <w:rsid w:val="009070BF"/>
    <w:rsid w:val="009113C7"/>
    <w:rsid w:val="00915015"/>
    <w:rsid w:val="009250B6"/>
    <w:rsid w:val="00927B3B"/>
    <w:rsid w:val="00932F07"/>
    <w:rsid w:val="009404E0"/>
    <w:rsid w:val="00946395"/>
    <w:rsid w:val="00950168"/>
    <w:rsid w:val="00951C60"/>
    <w:rsid w:val="0095627D"/>
    <w:rsid w:val="00956613"/>
    <w:rsid w:val="00962034"/>
    <w:rsid w:val="00963B4A"/>
    <w:rsid w:val="00963FEC"/>
    <w:rsid w:val="0097431C"/>
    <w:rsid w:val="009748A8"/>
    <w:rsid w:val="009836E9"/>
    <w:rsid w:val="009855C3"/>
    <w:rsid w:val="00991B95"/>
    <w:rsid w:val="009932A3"/>
    <w:rsid w:val="00994C9A"/>
    <w:rsid w:val="00996109"/>
    <w:rsid w:val="009A31E2"/>
    <w:rsid w:val="009A5A25"/>
    <w:rsid w:val="009A7C53"/>
    <w:rsid w:val="009B345D"/>
    <w:rsid w:val="009B3AAA"/>
    <w:rsid w:val="009C55E1"/>
    <w:rsid w:val="009C69F4"/>
    <w:rsid w:val="009C7DA1"/>
    <w:rsid w:val="009D1217"/>
    <w:rsid w:val="009D1B8D"/>
    <w:rsid w:val="009D44CD"/>
    <w:rsid w:val="009D5504"/>
    <w:rsid w:val="009E06B1"/>
    <w:rsid w:val="009E5BEE"/>
    <w:rsid w:val="009E6043"/>
    <w:rsid w:val="009E628A"/>
    <w:rsid w:val="009F24F3"/>
    <w:rsid w:val="009F3582"/>
    <w:rsid w:val="009F367B"/>
    <w:rsid w:val="009F5CF2"/>
    <w:rsid w:val="00A02A91"/>
    <w:rsid w:val="00A02DCD"/>
    <w:rsid w:val="00A10A84"/>
    <w:rsid w:val="00A11D05"/>
    <w:rsid w:val="00A13489"/>
    <w:rsid w:val="00A17B70"/>
    <w:rsid w:val="00A20418"/>
    <w:rsid w:val="00A21185"/>
    <w:rsid w:val="00A237DD"/>
    <w:rsid w:val="00A25624"/>
    <w:rsid w:val="00A2622D"/>
    <w:rsid w:val="00A26DC4"/>
    <w:rsid w:val="00A33A64"/>
    <w:rsid w:val="00A37309"/>
    <w:rsid w:val="00A378C2"/>
    <w:rsid w:val="00A44B75"/>
    <w:rsid w:val="00A44EC0"/>
    <w:rsid w:val="00A45C40"/>
    <w:rsid w:val="00A4670A"/>
    <w:rsid w:val="00A54912"/>
    <w:rsid w:val="00A6103C"/>
    <w:rsid w:val="00A611ED"/>
    <w:rsid w:val="00A627FE"/>
    <w:rsid w:val="00A6362F"/>
    <w:rsid w:val="00A65794"/>
    <w:rsid w:val="00A70E85"/>
    <w:rsid w:val="00A71914"/>
    <w:rsid w:val="00A73815"/>
    <w:rsid w:val="00A741AA"/>
    <w:rsid w:val="00A74EBC"/>
    <w:rsid w:val="00A83C43"/>
    <w:rsid w:val="00A84849"/>
    <w:rsid w:val="00A87BA3"/>
    <w:rsid w:val="00A9132A"/>
    <w:rsid w:val="00A93B69"/>
    <w:rsid w:val="00AA5EE9"/>
    <w:rsid w:val="00AA6D6C"/>
    <w:rsid w:val="00AB1A5A"/>
    <w:rsid w:val="00AB36D5"/>
    <w:rsid w:val="00AC71CB"/>
    <w:rsid w:val="00AE6685"/>
    <w:rsid w:val="00AF1547"/>
    <w:rsid w:val="00AF76C9"/>
    <w:rsid w:val="00B02BD3"/>
    <w:rsid w:val="00B02EB2"/>
    <w:rsid w:val="00B05E7F"/>
    <w:rsid w:val="00B1746A"/>
    <w:rsid w:val="00B21C5D"/>
    <w:rsid w:val="00B24360"/>
    <w:rsid w:val="00B25953"/>
    <w:rsid w:val="00B41659"/>
    <w:rsid w:val="00B42419"/>
    <w:rsid w:val="00B47010"/>
    <w:rsid w:val="00B50D87"/>
    <w:rsid w:val="00B52F36"/>
    <w:rsid w:val="00B65521"/>
    <w:rsid w:val="00B6681B"/>
    <w:rsid w:val="00B711F9"/>
    <w:rsid w:val="00B72406"/>
    <w:rsid w:val="00B72DD1"/>
    <w:rsid w:val="00B7433D"/>
    <w:rsid w:val="00B76621"/>
    <w:rsid w:val="00B82FE7"/>
    <w:rsid w:val="00B85F81"/>
    <w:rsid w:val="00B90356"/>
    <w:rsid w:val="00B91FFA"/>
    <w:rsid w:val="00BA2D80"/>
    <w:rsid w:val="00BB08E2"/>
    <w:rsid w:val="00BB295D"/>
    <w:rsid w:val="00BB2A7F"/>
    <w:rsid w:val="00BB3C75"/>
    <w:rsid w:val="00BB416B"/>
    <w:rsid w:val="00BB4D56"/>
    <w:rsid w:val="00BB6689"/>
    <w:rsid w:val="00BB6BC3"/>
    <w:rsid w:val="00BC26C5"/>
    <w:rsid w:val="00BC5125"/>
    <w:rsid w:val="00BC61C2"/>
    <w:rsid w:val="00BC7992"/>
    <w:rsid w:val="00BD00E7"/>
    <w:rsid w:val="00BD30B6"/>
    <w:rsid w:val="00BD7B52"/>
    <w:rsid w:val="00BE0C76"/>
    <w:rsid w:val="00BE373F"/>
    <w:rsid w:val="00BF1D48"/>
    <w:rsid w:val="00BF3FAE"/>
    <w:rsid w:val="00BF6B60"/>
    <w:rsid w:val="00C07C69"/>
    <w:rsid w:val="00C125B5"/>
    <w:rsid w:val="00C21185"/>
    <w:rsid w:val="00C24C47"/>
    <w:rsid w:val="00C30E96"/>
    <w:rsid w:val="00C31260"/>
    <w:rsid w:val="00C3519D"/>
    <w:rsid w:val="00C357B9"/>
    <w:rsid w:val="00C3698C"/>
    <w:rsid w:val="00C379ED"/>
    <w:rsid w:val="00C425F5"/>
    <w:rsid w:val="00C47A92"/>
    <w:rsid w:val="00C60469"/>
    <w:rsid w:val="00C71A14"/>
    <w:rsid w:val="00C76151"/>
    <w:rsid w:val="00C77216"/>
    <w:rsid w:val="00C852BF"/>
    <w:rsid w:val="00C85651"/>
    <w:rsid w:val="00C87889"/>
    <w:rsid w:val="00C90328"/>
    <w:rsid w:val="00C922F6"/>
    <w:rsid w:val="00C92561"/>
    <w:rsid w:val="00C930D1"/>
    <w:rsid w:val="00C97D7E"/>
    <w:rsid w:val="00CA0CDD"/>
    <w:rsid w:val="00CA21D1"/>
    <w:rsid w:val="00CA5684"/>
    <w:rsid w:val="00CA66FA"/>
    <w:rsid w:val="00CB067E"/>
    <w:rsid w:val="00CB14EC"/>
    <w:rsid w:val="00CB5CF2"/>
    <w:rsid w:val="00CB5E42"/>
    <w:rsid w:val="00CC109D"/>
    <w:rsid w:val="00CC1AC6"/>
    <w:rsid w:val="00CC1F80"/>
    <w:rsid w:val="00CC21FE"/>
    <w:rsid w:val="00CC42AD"/>
    <w:rsid w:val="00CC58ED"/>
    <w:rsid w:val="00CD2BA2"/>
    <w:rsid w:val="00CD3788"/>
    <w:rsid w:val="00CD55AD"/>
    <w:rsid w:val="00CE1D38"/>
    <w:rsid w:val="00CE5C97"/>
    <w:rsid w:val="00CF637E"/>
    <w:rsid w:val="00D009BD"/>
    <w:rsid w:val="00D00D99"/>
    <w:rsid w:val="00D00DAC"/>
    <w:rsid w:val="00D022BD"/>
    <w:rsid w:val="00D1525A"/>
    <w:rsid w:val="00D15ECF"/>
    <w:rsid w:val="00D20EDC"/>
    <w:rsid w:val="00D25067"/>
    <w:rsid w:val="00D25594"/>
    <w:rsid w:val="00D4522E"/>
    <w:rsid w:val="00D47674"/>
    <w:rsid w:val="00D51F43"/>
    <w:rsid w:val="00D536FD"/>
    <w:rsid w:val="00D56900"/>
    <w:rsid w:val="00D6195E"/>
    <w:rsid w:val="00D70AB2"/>
    <w:rsid w:val="00D71567"/>
    <w:rsid w:val="00D7259E"/>
    <w:rsid w:val="00D7403C"/>
    <w:rsid w:val="00D75B36"/>
    <w:rsid w:val="00D77D6C"/>
    <w:rsid w:val="00D77F12"/>
    <w:rsid w:val="00D80039"/>
    <w:rsid w:val="00D81781"/>
    <w:rsid w:val="00D8653C"/>
    <w:rsid w:val="00D92EC9"/>
    <w:rsid w:val="00D95022"/>
    <w:rsid w:val="00D95587"/>
    <w:rsid w:val="00DA2897"/>
    <w:rsid w:val="00DA2921"/>
    <w:rsid w:val="00DA57A0"/>
    <w:rsid w:val="00DA5B5A"/>
    <w:rsid w:val="00DB050E"/>
    <w:rsid w:val="00DB634B"/>
    <w:rsid w:val="00DB6C7D"/>
    <w:rsid w:val="00DC1DA7"/>
    <w:rsid w:val="00DC3740"/>
    <w:rsid w:val="00DC511B"/>
    <w:rsid w:val="00DC642B"/>
    <w:rsid w:val="00DD1659"/>
    <w:rsid w:val="00DD634E"/>
    <w:rsid w:val="00DD7C4D"/>
    <w:rsid w:val="00DE372A"/>
    <w:rsid w:val="00DE4C3D"/>
    <w:rsid w:val="00DE61C3"/>
    <w:rsid w:val="00DF0CEC"/>
    <w:rsid w:val="00DF14B9"/>
    <w:rsid w:val="00DF1F26"/>
    <w:rsid w:val="00DF4121"/>
    <w:rsid w:val="00DF4680"/>
    <w:rsid w:val="00DF4B2B"/>
    <w:rsid w:val="00DF7AAB"/>
    <w:rsid w:val="00E015D7"/>
    <w:rsid w:val="00E01EC7"/>
    <w:rsid w:val="00E02AC2"/>
    <w:rsid w:val="00E136EF"/>
    <w:rsid w:val="00E1509B"/>
    <w:rsid w:val="00E27E5E"/>
    <w:rsid w:val="00E36DCE"/>
    <w:rsid w:val="00E37AA9"/>
    <w:rsid w:val="00E40533"/>
    <w:rsid w:val="00E456C5"/>
    <w:rsid w:val="00E472B9"/>
    <w:rsid w:val="00E5479D"/>
    <w:rsid w:val="00E6226E"/>
    <w:rsid w:val="00E6317D"/>
    <w:rsid w:val="00E672D0"/>
    <w:rsid w:val="00E71893"/>
    <w:rsid w:val="00E71E63"/>
    <w:rsid w:val="00E82280"/>
    <w:rsid w:val="00E93DA4"/>
    <w:rsid w:val="00E95C80"/>
    <w:rsid w:val="00EA12E4"/>
    <w:rsid w:val="00EA17B1"/>
    <w:rsid w:val="00EA48B3"/>
    <w:rsid w:val="00EB383C"/>
    <w:rsid w:val="00EC50CF"/>
    <w:rsid w:val="00EC7987"/>
    <w:rsid w:val="00ED0A81"/>
    <w:rsid w:val="00ED28E4"/>
    <w:rsid w:val="00ED2A2F"/>
    <w:rsid w:val="00ED2DB8"/>
    <w:rsid w:val="00ED575B"/>
    <w:rsid w:val="00EE0933"/>
    <w:rsid w:val="00EE0CF1"/>
    <w:rsid w:val="00EE214B"/>
    <w:rsid w:val="00EE4DFE"/>
    <w:rsid w:val="00EE5854"/>
    <w:rsid w:val="00EE7709"/>
    <w:rsid w:val="00EF126B"/>
    <w:rsid w:val="00F01501"/>
    <w:rsid w:val="00F02E1A"/>
    <w:rsid w:val="00F04ACA"/>
    <w:rsid w:val="00F07D21"/>
    <w:rsid w:val="00F07D98"/>
    <w:rsid w:val="00F13744"/>
    <w:rsid w:val="00F15711"/>
    <w:rsid w:val="00F176E0"/>
    <w:rsid w:val="00F333C1"/>
    <w:rsid w:val="00F4230A"/>
    <w:rsid w:val="00F43183"/>
    <w:rsid w:val="00F43D2F"/>
    <w:rsid w:val="00F47608"/>
    <w:rsid w:val="00F6126C"/>
    <w:rsid w:val="00F64972"/>
    <w:rsid w:val="00F71E87"/>
    <w:rsid w:val="00F80215"/>
    <w:rsid w:val="00F843A9"/>
    <w:rsid w:val="00F84430"/>
    <w:rsid w:val="00F87FBE"/>
    <w:rsid w:val="00F92CC7"/>
    <w:rsid w:val="00F92F7D"/>
    <w:rsid w:val="00F96FE0"/>
    <w:rsid w:val="00FA5425"/>
    <w:rsid w:val="00FB2950"/>
    <w:rsid w:val="00FB7CAA"/>
    <w:rsid w:val="00FB7E57"/>
    <w:rsid w:val="00FC765D"/>
    <w:rsid w:val="00FD5E28"/>
    <w:rsid w:val="00FE21E2"/>
    <w:rsid w:val="00FE3CFC"/>
    <w:rsid w:val="00FE590C"/>
    <w:rsid w:val="00FF0BA0"/>
    <w:rsid w:val="00FF20E7"/>
    <w:rsid w:val="00FF4720"/>
    <w:rsid w:val="00FF5A5F"/>
    <w:rsid w:val="0E6CD52C"/>
    <w:rsid w:val="1B6945EE"/>
    <w:rsid w:val="7B93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B7FAD17"/>
  <w15:docId w15:val="{D6FE91A4-8CA7-4C26-810E-46CFAFE6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Arial" w:hAnsi="Arial" w:cs="Arial"/>
      <w:sz w:val="24"/>
      <w:lang w:val="de-DE" w:eastAsia="zh-CN"/>
    </w:rPr>
  </w:style>
  <w:style w:type="paragraph" w:styleId="berschrift1">
    <w:name w:val="heading 1"/>
    <w:basedOn w:val="Standard"/>
    <w:next w:val="Standard"/>
    <w:qFormat/>
    <w:rsid w:val="00734568"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berschrift2">
    <w:name w:val="heading 2"/>
    <w:basedOn w:val="Standard"/>
    <w:next w:val="Standard"/>
    <w:qFormat/>
    <w:rsid w:val="00734568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734568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34568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73456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73456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sz w:val="22"/>
    </w:rPr>
  </w:style>
  <w:style w:type="paragraph" w:styleId="berschrift7">
    <w:name w:val="heading 7"/>
    <w:basedOn w:val="Standard"/>
    <w:next w:val="Standard"/>
    <w:qFormat/>
    <w:rsid w:val="00734568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rsid w:val="00734568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73456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Arial" w:hAnsi="Arial" w:cs="Arial" w:hint="default"/>
      <w:b w:val="0"/>
      <w:i w:val="0"/>
      <w:sz w:val="32"/>
      <w:u w:val="none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  <w:sz w:val="20"/>
    </w:rPr>
  </w:style>
  <w:style w:type="character" w:customStyle="1" w:styleId="WW8Num5z1">
    <w:name w:val="WW8Num5z1"/>
    <w:rPr>
      <w:rFonts w:ascii="Courier New" w:hAnsi="Courier New" w:cs="Courier New" w:hint="default"/>
      <w:sz w:val="20"/>
    </w:rPr>
  </w:style>
  <w:style w:type="character" w:customStyle="1" w:styleId="WW8Num5z2">
    <w:name w:val="WW8Num5z2"/>
    <w:rPr>
      <w:rFonts w:ascii="Wingdings" w:hAnsi="Wingdings" w:cs="Wingdings" w:hint="default"/>
      <w:sz w:val="20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ascii="Symbol" w:hAnsi="Symbol" w:cs="Symbol" w:hint="default"/>
      <w:sz w:val="20"/>
    </w:rPr>
  </w:style>
  <w:style w:type="character" w:customStyle="1" w:styleId="WW8Num10z1">
    <w:name w:val="WW8Num10z1"/>
    <w:rPr>
      <w:rFonts w:ascii="Courier New" w:hAnsi="Courier New" w:cs="Courier New" w:hint="default"/>
      <w:sz w:val="20"/>
    </w:rPr>
  </w:style>
  <w:style w:type="character" w:customStyle="1" w:styleId="WW8Num10z2">
    <w:name w:val="WW8Num10z2"/>
    <w:rPr>
      <w:rFonts w:ascii="Wingdings" w:hAnsi="Wingdings" w:cs="Wingdings" w:hint="default"/>
      <w:sz w:val="20"/>
    </w:rPr>
  </w:style>
  <w:style w:type="character" w:customStyle="1" w:styleId="WW8Num11z0">
    <w:name w:val="WW8Num11z0"/>
    <w:rPr>
      <w:rFonts w:ascii="Arial" w:hAnsi="Arial" w:cs="Arial" w:hint="default"/>
      <w:b w:val="0"/>
      <w:i w:val="0"/>
      <w:sz w:val="32"/>
      <w:u w:val="none"/>
    </w:rPr>
  </w:style>
  <w:style w:type="character" w:customStyle="1" w:styleId="WW8NumSt4z0">
    <w:name w:val="WW8NumSt4z0"/>
    <w:rPr>
      <w:rFonts w:ascii="Arial" w:hAnsi="Arial" w:cs="Arial" w:hint="default"/>
      <w:b w:val="0"/>
      <w:i w:val="0"/>
      <w:sz w:val="32"/>
      <w:u w:val="none"/>
    </w:rPr>
  </w:style>
  <w:style w:type="character" w:customStyle="1" w:styleId="WW8NumSt5z0">
    <w:name w:val="WW8NumSt5z0"/>
    <w:rPr>
      <w:rFonts w:ascii="Symbol" w:hAnsi="Symbol" w:cs="Symbol" w:hint="default"/>
      <w:b/>
      <w:i/>
      <w:sz w:val="24"/>
      <w:u w:val="none"/>
    </w:rPr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</w:style>
  <w:style w:type="paragraph" w:styleId="Fuzeile">
    <w:name w:val="footer"/>
    <w:basedOn w:val="Standard"/>
    <w:link w:val="FuzeileZchn"/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pPr>
      <w:spacing w:before="280" w:after="280"/>
    </w:pPr>
    <w:rPr>
      <w:rFonts w:ascii="Times New Roman" w:hAnsi="Times New Roman" w:cs="Times New Roman"/>
      <w:color w:val="000000"/>
      <w:szCs w:val="24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62D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cs="Times New Roman"/>
      <w:bCs/>
      <w:color w:val="365F91"/>
      <w:kern w:val="0"/>
      <w:szCs w:val="28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2D2"/>
  </w:style>
  <w:style w:type="paragraph" w:styleId="Verzeichnis2">
    <w:name w:val="toc 2"/>
    <w:basedOn w:val="Standard"/>
    <w:next w:val="Standard"/>
    <w:autoRedefine/>
    <w:uiPriority w:val="39"/>
    <w:unhideWhenUsed/>
    <w:rsid w:val="002462D2"/>
    <w:pPr>
      <w:ind w:left="240"/>
    </w:pPr>
  </w:style>
  <w:style w:type="character" w:styleId="Hyperlink">
    <w:name w:val="Hyperlink"/>
    <w:uiPriority w:val="99"/>
    <w:unhideWhenUsed/>
    <w:rsid w:val="002462D2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CC58ED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CC58ED"/>
    <w:rPr>
      <w:rFonts w:ascii="Cambria" w:eastAsia="Times New Roman" w:hAnsi="Cambria" w:cs="Times New Roman"/>
      <w:b/>
      <w:bCs/>
      <w:kern w:val="28"/>
      <w:sz w:val="32"/>
      <w:szCs w:val="32"/>
      <w:lang w:val="de-DE" w:eastAsia="zh-C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58ED"/>
    <w:pPr>
      <w:spacing w:after="60"/>
      <w:jc w:val="center"/>
      <w:outlineLvl w:val="1"/>
    </w:pPr>
    <w:rPr>
      <w:rFonts w:ascii="Cambria" w:hAnsi="Cambria" w:cs="Times New Roman"/>
      <w:szCs w:val="24"/>
    </w:rPr>
  </w:style>
  <w:style w:type="character" w:customStyle="1" w:styleId="UntertitelZchn">
    <w:name w:val="Untertitel Zchn"/>
    <w:link w:val="Untertitel"/>
    <w:uiPriority w:val="11"/>
    <w:rsid w:val="00CC58ED"/>
    <w:rPr>
      <w:rFonts w:ascii="Cambria" w:eastAsia="Times New Roman" w:hAnsi="Cambria" w:cs="Times New Roman"/>
      <w:sz w:val="24"/>
      <w:szCs w:val="24"/>
      <w:lang w:val="de-DE" w:eastAsia="zh-CN"/>
    </w:rPr>
  </w:style>
  <w:style w:type="table" w:styleId="Tabellenraster">
    <w:name w:val="Table Grid"/>
    <w:basedOn w:val="NormaleTabelle"/>
    <w:uiPriority w:val="59"/>
    <w:rsid w:val="00B50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403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2513E7"/>
  </w:style>
  <w:style w:type="paragraph" w:styleId="KeinLeerraum">
    <w:name w:val="No Spacing"/>
    <w:link w:val="KeinLeerraumZchn"/>
    <w:uiPriority w:val="1"/>
    <w:qFormat/>
    <w:rsid w:val="003930C9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930C9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3930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C6358"/>
    <w:pPr>
      <w:spacing w:after="100"/>
      <w:ind w:left="480"/>
    </w:pPr>
  </w:style>
  <w:style w:type="character" w:customStyle="1" w:styleId="KopfzeileZchn">
    <w:name w:val="Kopfzeile Zchn"/>
    <w:basedOn w:val="Absatz-Standardschriftart"/>
    <w:link w:val="Kopfzeile"/>
    <w:rsid w:val="00DA2897"/>
    <w:rPr>
      <w:rFonts w:ascii="Arial" w:hAnsi="Arial" w:cs="Arial"/>
      <w:sz w:val="24"/>
      <w:lang w:val="de-DE" w:eastAsia="zh-CN"/>
    </w:rPr>
  </w:style>
  <w:style w:type="character" w:customStyle="1" w:styleId="FuzeileZchn">
    <w:name w:val="Fußzeile Zchn"/>
    <w:basedOn w:val="Absatz-Standardschriftart"/>
    <w:link w:val="Fuzeile"/>
    <w:rsid w:val="00DA2897"/>
    <w:rPr>
      <w:rFonts w:ascii="Arial" w:hAnsi="Arial" w:cs="Arial"/>
      <w:sz w:val="24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6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19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9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B3E5FC"/>
                            <w:right w:val="none" w:sz="0" w:space="0" w:color="auto"/>
                          </w:divBdr>
                        </w:div>
                      </w:divsChild>
                    </w:div>
                    <w:div w:id="6888733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B3E5FC"/>
                            <w:right w:val="none" w:sz="0" w:space="0" w:color="auto"/>
                          </w:divBdr>
                        </w:div>
                      </w:divsChild>
                    </w:div>
                    <w:div w:id="19952613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B3E5F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B3E5FC"/>
                  </w:divBdr>
                  <w:divsChild>
                    <w:div w:id="14520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6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cdn.mycsharp.de/forumpostattachments/attachment-13053.p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aprentas-my.sharepoint.com/personal/yannick_folda_stud_aprentas_com/Documents/M326/M326-Doku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footer" Target="footer2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4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rentas\OneDrive%20-%20aprentas.com\M127\M127-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80AEF8EBC0E44091C86CD687310760" ma:contentTypeVersion="2" ma:contentTypeDescription="Ein neues Dokument erstellen." ma:contentTypeScope="" ma:versionID="86bbcb2e8f73de75033ab5623dc9eb1e">
  <xsd:schema xmlns:xsd="http://www.w3.org/2001/XMLSchema" xmlns:xs="http://www.w3.org/2001/XMLSchema" xmlns:p="http://schemas.microsoft.com/office/2006/metadata/properties" xmlns:ns2="973db1ef-30f2-438a-9749-382edf8bfb36" targetNamespace="http://schemas.microsoft.com/office/2006/metadata/properties" ma:root="true" ma:fieldsID="fb36dfeee558e53f2ce38b1723d13d7e" ns2:_="">
    <xsd:import namespace="973db1ef-30f2-438a-9749-382edf8bfb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db1ef-30f2-438a-9749-382edf8bfb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75B4A-F337-4FFB-A773-934FA3091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3db1ef-30f2-438a-9749-382edf8bf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D097C-8C6E-46B4-A083-5F70318C18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C4467E-98FE-4CDF-A417-9375494E72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54FF0D-1923-42DA-AA93-BAA1355761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M127-Vorlage.dotx</Template>
  <TotalTime>0</TotalTime>
  <Pages>16</Pages>
  <Words>1614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Dokumentieren</dc:subject>
  <dc:creator>aprentas</dc:creator>
  <cp:keywords/>
  <cp:lastModifiedBy>IN20 Schaffer Flavio</cp:lastModifiedBy>
  <cp:revision>3</cp:revision>
  <cp:lastPrinted>2022-04-27T10:57:00Z</cp:lastPrinted>
  <dcterms:created xsi:type="dcterms:W3CDTF">2022-06-10T13:48:00Z</dcterms:created>
  <dcterms:modified xsi:type="dcterms:W3CDTF">2022-06-10T13:50:00Z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0x0101000780AEF8EBC0E44091C86CD687310760</vt:lpwstr>
  </property>
</Properties>
</file>